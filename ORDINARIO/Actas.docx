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3"/>
      </w:tblGrid>
      <w:tr w:rsidR="008237E3" w:rsidRPr="008237E3">
        <w:trPr>
          <w:trHeight w:val="2880"/>
          <w:jc w:val="center"/>
        </w:trPr>
        <w:sdt>
          <w:sdtPr>
            <w:rPr>
              <w:rFonts w:ascii="Cambria" w:hAnsi="Cambria"/>
              <w:caps/>
            </w:rPr>
            <w:alias w:val="Compañía"/>
            <w:id w:val="15524243"/>
            <w:placeholder>
              <w:docPart w:val="9F90DE21CD1149BBA04B9F72E7BDA841"/>
            </w:placeholder>
            <w:dataBinding w:prefixMappings="xmlns:ns0='http://schemas.openxmlformats.org/officeDocument/2006/extended-properties'" w:xpath="/ns0:Properties[1]/ns0:Company[1]" w:storeItemID="{6668398D-A668-4E3E-A5EB-62B293D839F1}"/>
            <w:text/>
          </w:sdtPr>
          <w:sdtContent>
            <w:tc>
              <w:tcPr>
                <w:tcW w:w="5000" w:type="pct"/>
              </w:tcPr>
              <w:p w:rsidR="008237E3" w:rsidRPr="008237E3" w:rsidRDefault="008237E3" w:rsidP="008237E3">
                <w:pPr>
                  <w:pStyle w:val="Sinespaciado"/>
                  <w:jc w:val="center"/>
                  <w:rPr>
                    <w:rFonts w:ascii="Cambria" w:hAnsi="Cambria"/>
                    <w:caps/>
                  </w:rPr>
                </w:pPr>
                <w:r>
                  <w:rPr>
                    <w:rFonts w:ascii="Cambria" w:hAnsi="Cambria"/>
                    <w:caps/>
                  </w:rPr>
                  <w:t>E-solution</w:t>
                </w:r>
              </w:p>
            </w:tc>
          </w:sdtContent>
        </w:sdt>
      </w:tr>
      <w:tr w:rsidR="008237E3" w:rsidRPr="008237E3" w:rsidTr="008237E3">
        <w:trPr>
          <w:trHeight w:val="1440"/>
          <w:jc w:val="center"/>
        </w:trPr>
        <w:sdt>
          <w:sdtPr>
            <w:rPr>
              <w:rFonts w:ascii="Cambria" w:hAnsi="Cambria"/>
              <w:sz w:val="80"/>
              <w:szCs w:val="80"/>
            </w:rPr>
            <w:alias w:val="Título"/>
            <w:id w:val="15524250"/>
            <w:placeholder>
              <w:docPart w:val="E1AFBEEBE87B44D5A333A78D6B18FC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cBorders>
                <w:vAlign w:val="center"/>
              </w:tcPr>
              <w:p w:rsidR="008237E3" w:rsidRPr="008237E3" w:rsidRDefault="008237E3" w:rsidP="008237E3">
                <w:pPr>
                  <w:pStyle w:val="Sinespaciado"/>
                  <w:jc w:val="center"/>
                  <w:rPr>
                    <w:rFonts w:ascii="Cambria" w:hAnsi="Cambria"/>
                    <w:sz w:val="80"/>
                    <w:szCs w:val="80"/>
                  </w:rPr>
                </w:pPr>
                <w:r>
                  <w:rPr>
                    <w:rFonts w:ascii="Cambria" w:hAnsi="Cambria"/>
                    <w:sz w:val="80"/>
                    <w:szCs w:val="80"/>
                  </w:rPr>
                  <w:t>Actas Reuniones</w:t>
                </w:r>
              </w:p>
            </w:tc>
          </w:sdtContent>
        </w:sdt>
      </w:tr>
      <w:tr w:rsidR="008237E3" w:rsidRPr="008237E3" w:rsidTr="008237E3">
        <w:trPr>
          <w:trHeight w:val="720"/>
          <w:jc w:val="center"/>
        </w:trPr>
        <w:sdt>
          <w:sdtPr>
            <w:rPr>
              <w:rFonts w:ascii="Cambria" w:hAnsi="Cambria"/>
              <w:sz w:val="44"/>
              <w:szCs w:val="44"/>
            </w:rPr>
            <w:alias w:val="Subtítulo"/>
            <w:id w:val="15524255"/>
            <w:placeholder>
              <w:docPart w:val="7E5CF8ACDA674EDAA28DF3E8C77F8B9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cBorders>
                <w:vAlign w:val="center"/>
              </w:tcPr>
              <w:p w:rsidR="008237E3" w:rsidRPr="008237E3" w:rsidRDefault="008237E3" w:rsidP="008237E3">
                <w:pPr>
                  <w:pStyle w:val="Sinespaciado"/>
                  <w:jc w:val="center"/>
                  <w:rPr>
                    <w:rFonts w:ascii="Cambria" w:hAnsi="Cambria"/>
                    <w:sz w:val="44"/>
                    <w:szCs w:val="44"/>
                  </w:rPr>
                </w:pPr>
                <w:r>
                  <w:rPr>
                    <w:rFonts w:ascii="Cambria" w:hAnsi="Cambria"/>
                    <w:sz w:val="44"/>
                    <w:szCs w:val="44"/>
                  </w:rPr>
                  <w:t>Ingeniería del Software II</w:t>
                </w:r>
              </w:p>
            </w:tc>
          </w:sdtContent>
        </w:sdt>
      </w:tr>
      <w:tr w:rsidR="008237E3" w:rsidRPr="008237E3">
        <w:trPr>
          <w:trHeight w:val="360"/>
          <w:jc w:val="center"/>
        </w:trPr>
        <w:tc>
          <w:tcPr>
            <w:tcW w:w="5000" w:type="pct"/>
            <w:vAlign w:val="center"/>
          </w:tcPr>
          <w:p w:rsidR="008237E3" w:rsidRDefault="008237E3">
            <w:pPr>
              <w:pStyle w:val="Sinespaciado"/>
              <w:jc w:val="center"/>
            </w:pPr>
          </w:p>
        </w:tc>
      </w:tr>
      <w:tr w:rsidR="008237E3">
        <w:trPr>
          <w:trHeight w:val="360"/>
          <w:jc w:val="center"/>
        </w:trPr>
        <w:sdt>
          <w:sdtPr>
            <w:rPr>
              <w:b/>
              <w:bCs/>
            </w:rPr>
            <w:alias w:val="Autor"/>
            <w:id w:val="15524260"/>
            <w:placeholder>
              <w:docPart w:val="6B693E2DCC3C439AA3C606B7C4992A9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37E3" w:rsidRDefault="006660F2" w:rsidP="006660F2">
                <w:pPr>
                  <w:pStyle w:val="Sinespaciado"/>
                  <w:jc w:val="center"/>
                  <w:rPr>
                    <w:b/>
                    <w:bCs/>
                  </w:rPr>
                </w:pPr>
                <w:r>
                  <w:rPr>
                    <w:b/>
                    <w:bCs/>
                  </w:rPr>
                  <w:t xml:space="preserve"> G.03.03</w:t>
                </w:r>
              </w:p>
            </w:tc>
          </w:sdtContent>
        </w:sdt>
      </w:tr>
      <w:tr w:rsidR="008237E3">
        <w:trPr>
          <w:trHeight w:val="360"/>
          <w:jc w:val="center"/>
        </w:trPr>
        <w:sdt>
          <w:sdtPr>
            <w:rPr>
              <w:b/>
              <w:bCs/>
            </w:rPr>
            <w:alias w:val="Fecha"/>
            <w:id w:val="516659546"/>
            <w:placeholder>
              <w:docPart w:val="2F8422886B5E48ADBE315CD1B4873B2F"/>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8237E3" w:rsidRDefault="008237E3" w:rsidP="008237E3">
                <w:pPr>
                  <w:pStyle w:val="Sinespaciado"/>
                  <w:jc w:val="center"/>
                  <w:rPr>
                    <w:b/>
                    <w:bCs/>
                  </w:rPr>
                </w:pPr>
                <w:r>
                  <w:rPr>
                    <w:b/>
                    <w:bCs/>
                  </w:rPr>
                  <w:t xml:space="preserve"> </w:t>
                </w:r>
              </w:p>
            </w:tc>
          </w:sdtContent>
        </w:sdt>
      </w:tr>
    </w:tbl>
    <w:p w:rsidR="008237E3" w:rsidRDefault="008237E3"/>
    <w:p w:rsidR="008237E3" w:rsidRDefault="008237E3"/>
    <w:tbl>
      <w:tblPr>
        <w:tblpPr w:leftFromText="187" w:rightFromText="187" w:horzAnchor="margin" w:tblpXSpec="center" w:tblpYSpec="bottom"/>
        <w:tblW w:w="5000" w:type="pct"/>
        <w:tblLook w:val="04A0" w:firstRow="1" w:lastRow="0" w:firstColumn="1" w:lastColumn="0" w:noHBand="0" w:noVBand="1"/>
      </w:tblPr>
      <w:tblGrid>
        <w:gridCol w:w="8523"/>
      </w:tblGrid>
      <w:tr w:rsidR="008237E3" w:rsidRPr="008237E3">
        <w:sdt>
          <w:sdtPr>
            <w:alias w:val="Descripción breve"/>
            <w:id w:val="8276291"/>
            <w:placeholder>
              <w:docPart w:val="C2A209E1AB9A4CA08CFD5CF556C1D860"/>
            </w:placeholder>
            <w:dataBinding w:prefixMappings="xmlns:ns0='http://schemas.microsoft.com/office/2006/coverPageProps'" w:xpath="/ns0:CoverPageProperties[1]/ns0:Abstract[1]" w:storeItemID="{55AF091B-3C7A-41E3-B477-F2FDAA23CFDA}"/>
            <w:text/>
          </w:sdtPr>
          <w:sdtContent>
            <w:tc>
              <w:tcPr>
                <w:tcW w:w="5000" w:type="pct"/>
              </w:tcPr>
              <w:p w:rsidR="008237E3" w:rsidRDefault="008237E3" w:rsidP="008237E3">
                <w:pPr>
                  <w:pStyle w:val="Sinespaciado"/>
                </w:pPr>
                <w:r>
                  <w:t xml:space="preserve"> </w:t>
                </w:r>
              </w:p>
            </w:tc>
          </w:sdtContent>
        </w:sdt>
      </w:tr>
    </w:tbl>
    <w:p w:rsidR="008237E3" w:rsidRPr="008237E3" w:rsidRDefault="008237E3">
      <w:pPr>
        <w:rPr>
          <w:lang w:val="es-ES"/>
        </w:rPr>
      </w:pPr>
    </w:p>
    <w:p w:rsidR="000F642C" w:rsidRPr="00F4163C" w:rsidRDefault="008237E3">
      <w:pPr>
        <w:pStyle w:val="Ttulo1"/>
        <w:divId w:val="1046486870"/>
        <w:rPr>
          <w:sz w:val="32"/>
          <w:lang w:val="es-ES"/>
        </w:rPr>
      </w:pPr>
      <w:r>
        <w:rPr>
          <w:sz w:val="32"/>
          <w:lang w:val="es-ES"/>
        </w:rPr>
        <w:br w:type="page"/>
      </w:r>
      <w:proofErr w:type="gramStart"/>
      <w:r w:rsidR="00F4163C" w:rsidRPr="00F4163C">
        <w:rPr>
          <w:sz w:val="32"/>
          <w:lang w:val="es-ES"/>
        </w:rPr>
        <w:lastRenderedPageBreak/>
        <w:t>e-</w:t>
      </w:r>
      <w:proofErr w:type="spellStart"/>
      <w:r w:rsidR="00F4163C" w:rsidRPr="00F4163C">
        <w:rPr>
          <w:sz w:val="32"/>
          <w:lang w:val="es-ES"/>
        </w:rPr>
        <w:t>Solution</w:t>
      </w:r>
      <w:proofErr w:type="spellEnd"/>
      <w:proofErr w:type="gramEnd"/>
    </w:p>
    <w:p w:rsidR="000F642C" w:rsidRPr="00432FFC" w:rsidRDefault="000F642C">
      <w:pPr>
        <w:pStyle w:val="Ttulo2"/>
        <w:divId w:val="1046486870"/>
        <w:rPr>
          <w:lang w:val="es-ES"/>
        </w:rPr>
      </w:pPr>
      <w:r w:rsidRPr="00432FFC">
        <w:rPr>
          <w:lang w:val="es-ES"/>
        </w:rPr>
        <w:t>Actas de la reunión</w:t>
      </w:r>
      <w:r w:rsidRPr="00432FFC">
        <w:rPr>
          <w:lang w:val="es-ES"/>
        </w:rPr>
        <w:br/>
      </w:r>
      <w:r w:rsidR="00E337CD" w:rsidRPr="00432FFC">
        <w:rPr>
          <w:lang w:val="es-ES"/>
        </w:rPr>
        <w:fldChar w:fldCharType="begin"/>
      </w:r>
      <w:r w:rsidR="00E337CD" w:rsidRPr="00432FFC">
        <w:rPr>
          <w:lang w:val="es-ES"/>
        </w:rPr>
        <w:instrText xml:space="preserve"> CREATEDATE  \@ "dd' de 'MMMM' de 'yyyy"  \* MERGEFORMAT </w:instrText>
      </w:r>
      <w:r w:rsidR="00E337CD" w:rsidRPr="00432FFC">
        <w:rPr>
          <w:lang w:val="es-ES"/>
        </w:rPr>
        <w:fldChar w:fldCharType="separate"/>
      </w:r>
      <w:r w:rsidR="00F4163C">
        <w:rPr>
          <w:lang w:val="es-ES"/>
        </w:rPr>
        <w:t>16</w:t>
      </w:r>
      <w:r w:rsidR="00F4163C">
        <w:rPr>
          <w:noProof/>
          <w:lang w:val="es-ES"/>
        </w:rPr>
        <w:t xml:space="preserve"> de septiembre de 2013</w:t>
      </w:r>
      <w:r w:rsidR="00E337CD" w:rsidRPr="00432FFC">
        <w:rPr>
          <w:lang w:val="es-ES"/>
        </w:rPr>
        <w:fldChar w:fldCharType="end"/>
      </w:r>
    </w:p>
    <w:p w:rsidR="000F642C" w:rsidRPr="00432FFC" w:rsidRDefault="000F642C">
      <w:pPr>
        <w:pStyle w:val="Ttulo3"/>
        <w:divId w:val="1046486870"/>
        <w:rPr>
          <w:lang w:val="es-ES"/>
        </w:rPr>
      </w:pPr>
      <w:r w:rsidRPr="00432FFC">
        <w:rPr>
          <w:lang w:val="es-ES"/>
        </w:rPr>
        <w:t>Apertura:</w:t>
      </w:r>
    </w:p>
    <w:p w:rsidR="000F642C" w:rsidRPr="00432FFC" w:rsidRDefault="000F642C">
      <w:pPr>
        <w:divId w:val="1046486870"/>
        <w:rPr>
          <w:lang w:val="es-ES"/>
        </w:rPr>
      </w:pPr>
      <w:r w:rsidRPr="00432FFC">
        <w:rPr>
          <w:lang w:val="es-ES"/>
        </w:rPr>
        <w:t xml:space="preserve">La reunión ordinaria de </w:t>
      </w:r>
      <w:r w:rsidR="00F4163C">
        <w:rPr>
          <w:lang w:val="es-ES"/>
        </w:rPr>
        <w:t>e-</w:t>
      </w:r>
      <w:proofErr w:type="spellStart"/>
      <w:r w:rsidR="00F4163C">
        <w:rPr>
          <w:lang w:val="es-ES"/>
        </w:rPr>
        <w:t>Solution</w:t>
      </w:r>
      <w:proofErr w:type="spellEnd"/>
      <w:r w:rsidRPr="00432FFC">
        <w:rPr>
          <w:lang w:val="es-ES"/>
        </w:rPr>
        <w:t xml:space="preserve"> se convocó a las </w:t>
      </w:r>
      <w:r w:rsidR="00F4163C">
        <w:rPr>
          <w:lang w:val="es-ES"/>
        </w:rPr>
        <w:t>17 horas</w:t>
      </w:r>
      <w:r w:rsidRPr="00432FFC">
        <w:rPr>
          <w:lang w:val="es-ES"/>
        </w:rPr>
        <w:t xml:space="preserve"> del </w:t>
      </w:r>
      <w:r w:rsidR="00F4163C">
        <w:rPr>
          <w:lang w:val="es-ES"/>
        </w:rPr>
        <w:t>16 de septiembre de 2013</w:t>
      </w:r>
      <w:r w:rsidRPr="00432FFC">
        <w:rPr>
          <w:lang w:val="es-ES"/>
        </w:rPr>
        <w:t xml:space="preserve"> en </w:t>
      </w:r>
      <w:r w:rsidR="00F4163C">
        <w:rPr>
          <w:lang w:val="es-ES"/>
        </w:rPr>
        <w:t>la Escuela Superior de Informática.</w:t>
      </w:r>
    </w:p>
    <w:p w:rsidR="000F642C" w:rsidRPr="00432FFC" w:rsidRDefault="000F642C">
      <w:pPr>
        <w:pStyle w:val="Ttulo3"/>
        <w:divId w:val="1046486870"/>
        <w:rPr>
          <w:lang w:val="es-ES"/>
        </w:rPr>
      </w:pPr>
      <w:r w:rsidRPr="00432FFC">
        <w:rPr>
          <w:lang w:val="es-ES"/>
        </w:rPr>
        <w:t>Asistentes:</w:t>
      </w:r>
    </w:p>
    <w:p w:rsidR="000F642C" w:rsidRDefault="00F4163C" w:rsidP="00F4163C">
      <w:pPr>
        <w:numPr>
          <w:ilvl w:val="0"/>
          <w:numId w:val="1"/>
        </w:numPr>
        <w:divId w:val="1046486870"/>
        <w:rPr>
          <w:lang w:val="es-ES"/>
        </w:rPr>
      </w:pPr>
      <w:proofErr w:type="spellStart"/>
      <w:r>
        <w:rPr>
          <w:lang w:val="es-ES"/>
        </w:rPr>
        <w:t>Raul</w:t>
      </w:r>
      <w:proofErr w:type="spellEnd"/>
      <w:r>
        <w:rPr>
          <w:lang w:val="es-ES"/>
        </w:rPr>
        <w:t xml:space="preserve"> García Hidalgo</w:t>
      </w:r>
    </w:p>
    <w:p w:rsidR="00F4163C" w:rsidRDefault="00F4163C" w:rsidP="00F4163C">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F4163C" w:rsidRDefault="00F4163C" w:rsidP="00F4163C">
      <w:pPr>
        <w:numPr>
          <w:ilvl w:val="0"/>
          <w:numId w:val="1"/>
        </w:numPr>
        <w:divId w:val="1046486870"/>
        <w:rPr>
          <w:lang w:val="es-ES"/>
        </w:rPr>
      </w:pPr>
      <w:r>
        <w:rPr>
          <w:lang w:val="es-ES"/>
        </w:rPr>
        <w:t>David Martín García</w:t>
      </w:r>
    </w:p>
    <w:p w:rsidR="00F4163C" w:rsidRPr="00432FFC" w:rsidRDefault="00F4163C" w:rsidP="00F4163C">
      <w:pPr>
        <w:numPr>
          <w:ilvl w:val="0"/>
          <w:numId w:val="1"/>
        </w:numPr>
        <w:divId w:val="1046486870"/>
        <w:rPr>
          <w:lang w:val="es-ES"/>
        </w:rPr>
      </w:pPr>
      <w:r>
        <w:rPr>
          <w:lang w:val="es-ES"/>
        </w:rPr>
        <w:t>María Álvarez Rodríguez</w:t>
      </w:r>
    </w:p>
    <w:p w:rsidR="00F4163C" w:rsidRDefault="00F4163C">
      <w:pPr>
        <w:pStyle w:val="Ttulo1"/>
        <w:divId w:val="1046486870"/>
        <w:rPr>
          <w:lang w:val="es-ES"/>
        </w:rPr>
      </w:pPr>
    </w:p>
    <w:p w:rsidR="000F642C" w:rsidRPr="00432FFC" w:rsidRDefault="000F642C" w:rsidP="002001B1">
      <w:pPr>
        <w:pStyle w:val="Ttulo1"/>
        <w:jc w:val="left"/>
        <w:divId w:val="1046486870"/>
        <w:rPr>
          <w:lang w:val="es-ES"/>
        </w:rPr>
      </w:pPr>
      <w:r w:rsidRPr="00432FFC">
        <w:rPr>
          <w:lang w:val="es-ES"/>
        </w:rPr>
        <w:t>Aprobación del orden del día</w:t>
      </w:r>
    </w:p>
    <w:p w:rsidR="000F642C" w:rsidRDefault="000F642C">
      <w:pPr>
        <w:divId w:val="1046486870"/>
        <w:rPr>
          <w:lang w:val="es-ES"/>
        </w:rPr>
      </w:pPr>
      <w:r w:rsidRPr="00432FFC">
        <w:rPr>
          <w:lang w:val="es-ES"/>
        </w:rPr>
        <w:t>El orden del día contó con la aprobación unánime de los asistentes tras su distribución.</w:t>
      </w:r>
    </w:p>
    <w:p w:rsidR="002001B1" w:rsidRPr="00432FFC" w:rsidRDefault="002001B1">
      <w:pPr>
        <w:divId w:val="1046486870"/>
        <w:rPr>
          <w:lang w:val="es-ES"/>
        </w:rPr>
      </w:pPr>
    </w:p>
    <w:p w:rsidR="000F642C" w:rsidRPr="00432FFC" w:rsidRDefault="000F642C" w:rsidP="002001B1">
      <w:pPr>
        <w:pStyle w:val="Ttulo1"/>
        <w:jc w:val="left"/>
        <w:divId w:val="1046486870"/>
        <w:rPr>
          <w:lang w:val="es-ES"/>
        </w:rPr>
      </w:pPr>
      <w:r w:rsidRPr="00432FFC">
        <w:rPr>
          <w:lang w:val="es-ES"/>
        </w:rPr>
        <w:t>Asuntos pendientes</w:t>
      </w:r>
    </w:p>
    <w:p w:rsidR="00F4163C" w:rsidRDefault="00F4163C">
      <w:pPr>
        <w:divId w:val="1046486870"/>
        <w:rPr>
          <w:lang w:val="es-ES"/>
        </w:rPr>
      </w:pPr>
      <w:r>
        <w:rPr>
          <w:lang w:val="es-ES"/>
        </w:rPr>
        <w:t>Los asuntos a tratar fueron los siguientes:</w:t>
      </w:r>
    </w:p>
    <w:p w:rsidR="00F4163C" w:rsidRDefault="00F4163C">
      <w:pPr>
        <w:divId w:val="1046486870"/>
        <w:rPr>
          <w:lang w:val="es-ES"/>
        </w:rPr>
      </w:pPr>
      <w:r>
        <w:rPr>
          <w:lang w:val="es-ES"/>
        </w:rPr>
        <w:t>Primero, toma de contacto entre los componentes de la futura empresa.</w:t>
      </w:r>
    </w:p>
    <w:p w:rsidR="00F4163C" w:rsidRDefault="00F4163C">
      <w:pPr>
        <w:divId w:val="1046486870"/>
        <w:rPr>
          <w:lang w:val="es-ES"/>
        </w:rPr>
      </w:pPr>
      <w:r>
        <w:rPr>
          <w:lang w:val="es-ES"/>
        </w:rPr>
        <w:t>En segundo lugar, discusión sobre el objetivo de la empresa y elección de un nombre, el cual tras una larga deliberación se decidió que sería “e-</w:t>
      </w:r>
      <w:proofErr w:type="spellStart"/>
      <w:r>
        <w:rPr>
          <w:lang w:val="es-ES"/>
        </w:rPr>
        <w:t>Solution</w:t>
      </w:r>
      <w:proofErr w:type="spellEnd"/>
      <w:r>
        <w:rPr>
          <w:lang w:val="es-ES"/>
        </w:rPr>
        <w:t>”.</w:t>
      </w:r>
    </w:p>
    <w:p w:rsidR="00F4163C" w:rsidRDefault="00F4163C">
      <w:pPr>
        <w:divId w:val="1046486870"/>
        <w:rPr>
          <w:lang w:val="es-ES"/>
        </w:rPr>
      </w:pPr>
      <w:r>
        <w:rPr>
          <w:lang w:val="es-ES"/>
        </w:rPr>
        <w:t>Después se llevó a cabo la elección del coordinador del grupo de trabajo</w:t>
      </w:r>
      <w:r w:rsidR="0097260E">
        <w:rPr>
          <w:lang w:val="es-ES"/>
        </w:rPr>
        <w:t>. La elegida fue María Álvarez Rodríguez.</w:t>
      </w:r>
    </w:p>
    <w:p w:rsidR="0097260E" w:rsidRDefault="0097260E">
      <w:pPr>
        <w:divId w:val="1046486870"/>
        <w:rPr>
          <w:lang w:val="es-ES"/>
        </w:rPr>
      </w:pPr>
      <w:r>
        <w:rPr>
          <w:lang w:val="es-ES"/>
        </w:rPr>
        <w:t xml:space="preserve">En siguiente instancia tuvo lugar una </w:t>
      </w:r>
      <w:proofErr w:type="spellStart"/>
      <w:r>
        <w:rPr>
          <w:i/>
          <w:lang w:val="es-ES"/>
        </w:rPr>
        <w:t>brainstorming</w:t>
      </w:r>
      <w:proofErr w:type="spellEnd"/>
      <w:r>
        <w:rPr>
          <w:i/>
          <w:lang w:val="es-ES"/>
        </w:rPr>
        <w:t xml:space="preserve"> </w:t>
      </w:r>
      <w:r>
        <w:rPr>
          <w:lang w:val="es-ES"/>
        </w:rPr>
        <w:t>sobre la finalidad de la empresa. A la conclusión a la que se llegó fue que la empresa se dedicaría a suministrar plataformas tecnológicas con el objetivo de integrar y coordinar todos los procesos de negocios de una empresa.</w:t>
      </w:r>
    </w:p>
    <w:p w:rsidR="0097260E" w:rsidRDefault="0097260E">
      <w:pPr>
        <w:divId w:val="1046486870"/>
        <w:rPr>
          <w:i/>
          <w:lang w:val="es-ES"/>
        </w:rPr>
      </w:pPr>
      <w:r>
        <w:rPr>
          <w:lang w:val="es-ES"/>
        </w:rPr>
        <w:t xml:space="preserve">Por último se realizó la creación de un sitio web en la plataforma </w:t>
      </w:r>
      <w:proofErr w:type="spellStart"/>
      <w:r>
        <w:rPr>
          <w:i/>
          <w:lang w:val="es-ES"/>
        </w:rPr>
        <w:t>Joomle</w:t>
      </w:r>
      <w:proofErr w:type="spellEnd"/>
      <w:r>
        <w:rPr>
          <w:i/>
          <w:lang w:val="es-ES"/>
        </w:rPr>
        <w:t>.</w:t>
      </w:r>
    </w:p>
    <w:p w:rsidR="002001B1" w:rsidRPr="0097260E" w:rsidRDefault="002001B1">
      <w:pPr>
        <w:divId w:val="1046486870"/>
        <w:rPr>
          <w:i/>
          <w:lang w:val="es-ES"/>
        </w:rPr>
      </w:pPr>
    </w:p>
    <w:p w:rsidR="000F642C" w:rsidRPr="00432FFC" w:rsidRDefault="0097260E" w:rsidP="002001B1">
      <w:pPr>
        <w:pStyle w:val="Ttulo1"/>
        <w:jc w:val="left"/>
        <w:divId w:val="1046486870"/>
        <w:rPr>
          <w:lang w:val="es-ES"/>
        </w:rPr>
      </w:pPr>
      <w:r>
        <w:rPr>
          <w:lang w:val="es-ES"/>
        </w:rPr>
        <w:t>O</w:t>
      </w:r>
      <w:r w:rsidR="000F642C" w:rsidRPr="00432FFC">
        <w:rPr>
          <w:lang w:val="es-ES"/>
        </w:rPr>
        <w:t>rden del día para la próxima reunión</w:t>
      </w:r>
    </w:p>
    <w:p w:rsidR="0097260E" w:rsidRDefault="0097260E">
      <w:pPr>
        <w:pStyle w:val="Ttulo3"/>
        <w:divId w:val="1046486870"/>
        <w:rPr>
          <w:b w:val="0"/>
          <w:lang w:val="es-ES"/>
        </w:rPr>
      </w:pPr>
      <w:r>
        <w:rPr>
          <w:b w:val="0"/>
          <w:lang w:val="es-ES"/>
        </w:rPr>
        <w:lastRenderedPageBreak/>
        <w:t>En la siguiente reunión se discutirá la planificación de la empresa, incluyendo temas como el presupuesto o la infraestructura.</w:t>
      </w:r>
    </w:p>
    <w:p w:rsidR="002001B1" w:rsidRPr="002001B1" w:rsidRDefault="002001B1" w:rsidP="002001B1">
      <w:pPr>
        <w:divId w:val="1046486870"/>
        <w:rPr>
          <w:lang w:val="es-ES"/>
        </w:rPr>
      </w:pPr>
    </w:p>
    <w:p w:rsidR="000F642C" w:rsidRPr="00432FFC" w:rsidRDefault="000F642C">
      <w:pPr>
        <w:pStyle w:val="Ttulo3"/>
        <w:divId w:val="1046486870"/>
        <w:rPr>
          <w:lang w:val="es-ES"/>
        </w:rPr>
      </w:pPr>
      <w:r w:rsidRPr="00432FFC">
        <w:rPr>
          <w:lang w:val="es-ES"/>
        </w:rPr>
        <w:t>Fin de la reunión:</w:t>
      </w:r>
    </w:p>
    <w:p w:rsidR="000F642C" w:rsidRPr="00432FFC" w:rsidRDefault="000F642C">
      <w:pPr>
        <w:divId w:val="1046486870"/>
        <w:rPr>
          <w:lang w:val="es-ES"/>
        </w:rPr>
      </w:pPr>
      <w:r w:rsidRPr="00432FFC">
        <w:rPr>
          <w:lang w:val="es-ES"/>
        </w:rPr>
        <w:t xml:space="preserve">La reunión fue clausurada a las </w:t>
      </w:r>
      <w:r w:rsidR="0097260E">
        <w:rPr>
          <w:lang w:val="es-ES"/>
        </w:rPr>
        <w:t>19 horas</w:t>
      </w:r>
      <w:r w:rsidRPr="00432FFC">
        <w:rPr>
          <w:lang w:val="es-ES"/>
        </w:rPr>
        <w:t xml:space="preserve"> por</w:t>
      </w:r>
      <w:r w:rsidR="0097260E">
        <w:rPr>
          <w:lang w:val="es-ES"/>
        </w:rPr>
        <w:t xml:space="preserve"> María Álvarez</w:t>
      </w:r>
      <w:r w:rsidRPr="00432FFC">
        <w:rPr>
          <w:lang w:val="es-ES"/>
        </w:rPr>
        <w:t xml:space="preserve">. La próxima junta general se celebrará a las </w:t>
      </w:r>
      <w:r w:rsidR="0097260E">
        <w:rPr>
          <w:lang w:val="es-ES"/>
        </w:rPr>
        <w:t>15,30 horas</w:t>
      </w:r>
      <w:r w:rsidRPr="00432FFC">
        <w:rPr>
          <w:lang w:val="es-ES"/>
        </w:rPr>
        <w:t xml:space="preserve"> del </w:t>
      </w:r>
      <w:r w:rsidR="0097260E">
        <w:rPr>
          <w:lang w:val="es-ES"/>
        </w:rPr>
        <w:t>23 de septiembre de 2013</w:t>
      </w:r>
      <w:r w:rsidRPr="00432FFC">
        <w:rPr>
          <w:lang w:val="es-ES"/>
        </w:rPr>
        <w:t xml:space="preserve"> en </w:t>
      </w:r>
      <w:r w:rsidR="0097260E">
        <w:rPr>
          <w:lang w:val="es-ES"/>
        </w:rPr>
        <w:t>la Escuela Superior de Informática.</w:t>
      </w:r>
    </w:p>
    <w:p w:rsidR="000F642C" w:rsidRPr="00432FFC" w:rsidRDefault="000F642C">
      <w:pPr>
        <w:pStyle w:val="Nombres"/>
        <w:divId w:val="1046486870"/>
        <w:rPr>
          <w:lang w:val="es-ES"/>
        </w:rPr>
      </w:pPr>
      <w:r w:rsidRPr="00432FFC">
        <w:rPr>
          <w:lang w:val="es-ES"/>
        </w:rPr>
        <w:t>Actas presentadas por:</w:t>
      </w:r>
      <w:r w:rsidRPr="00432FFC">
        <w:rPr>
          <w:lang w:val="es-ES"/>
        </w:rPr>
        <w:tab/>
      </w:r>
      <w:r w:rsidR="0097260E">
        <w:rPr>
          <w:lang w:val="es-ES"/>
        </w:rPr>
        <w:t>María Álvarez Rodríguez</w:t>
      </w:r>
    </w:p>
    <w:p w:rsidR="000F642C" w:rsidRDefault="008237E3">
      <w:pPr>
        <w:pStyle w:val="Nombres"/>
        <w:divId w:val="1046486870"/>
        <w:rPr>
          <w:lang w:val="es-ES"/>
        </w:rPr>
      </w:pPr>
      <w:r>
        <w:rPr>
          <w:lang w:val="es-ES"/>
        </w:rPr>
        <w:br w:type="page"/>
      </w:r>
    </w:p>
    <w:p w:rsidR="0097260E" w:rsidRPr="00F4163C" w:rsidRDefault="0097260E" w:rsidP="0097260E">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97260E" w:rsidRPr="00432FFC" w:rsidRDefault="0097260E" w:rsidP="0097260E">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23</w:t>
      </w:r>
      <w:r>
        <w:rPr>
          <w:noProof/>
          <w:lang w:val="es-ES"/>
        </w:rPr>
        <w:t xml:space="preserve"> de septiembre de 2013</w:t>
      </w:r>
      <w:r w:rsidRPr="00432FFC">
        <w:rPr>
          <w:lang w:val="es-ES"/>
        </w:rPr>
        <w:fldChar w:fldCharType="end"/>
      </w:r>
    </w:p>
    <w:p w:rsidR="0097260E" w:rsidRPr="00432FFC" w:rsidRDefault="0097260E" w:rsidP="0097260E">
      <w:pPr>
        <w:pStyle w:val="Ttulo3"/>
        <w:divId w:val="1046486870"/>
        <w:rPr>
          <w:lang w:val="es-ES"/>
        </w:rPr>
      </w:pPr>
      <w:r w:rsidRPr="00432FFC">
        <w:rPr>
          <w:lang w:val="es-ES"/>
        </w:rPr>
        <w:t>Apertura:</w:t>
      </w:r>
    </w:p>
    <w:p w:rsidR="0097260E" w:rsidRPr="00432FFC" w:rsidRDefault="0097260E" w:rsidP="0097260E">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15,30 horas</w:t>
      </w:r>
      <w:r w:rsidRPr="00432FFC">
        <w:rPr>
          <w:lang w:val="es-ES"/>
        </w:rPr>
        <w:t xml:space="preserve"> del </w:t>
      </w:r>
      <w:r>
        <w:rPr>
          <w:lang w:val="es-ES"/>
        </w:rPr>
        <w:t>23 de septiembre de 2013</w:t>
      </w:r>
      <w:r w:rsidRPr="00432FFC">
        <w:rPr>
          <w:lang w:val="es-ES"/>
        </w:rPr>
        <w:t xml:space="preserve"> en </w:t>
      </w:r>
      <w:r>
        <w:rPr>
          <w:lang w:val="es-ES"/>
        </w:rPr>
        <w:t>la Escuela Superior de Informática.</w:t>
      </w:r>
    </w:p>
    <w:p w:rsidR="0097260E" w:rsidRPr="00432FFC" w:rsidRDefault="0097260E" w:rsidP="0097260E">
      <w:pPr>
        <w:pStyle w:val="Ttulo3"/>
        <w:divId w:val="1046486870"/>
        <w:rPr>
          <w:lang w:val="es-ES"/>
        </w:rPr>
      </w:pPr>
      <w:r w:rsidRPr="00432FFC">
        <w:rPr>
          <w:lang w:val="es-ES"/>
        </w:rPr>
        <w:t>Asistentes:</w:t>
      </w:r>
    </w:p>
    <w:p w:rsidR="0097260E" w:rsidRDefault="0097260E" w:rsidP="0097260E">
      <w:pPr>
        <w:numPr>
          <w:ilvl w:val="0"/>
          <w:numId w:val="1"/>
        </w:numPr>
        <w:divId w:val="1046486870"/>
        <w:rPr>
          <w:lang w:val="es-ES"/>
        </w:rPr>
      </w:pPr>
      <w:proofErr w:type="spellStart"/>
      <w:r>
        <w:rPr>
          <w:lang w:val="es-ES"/>
        </w:rPr>
        <w:t>Raul</w:t>
      </w:r>
      <w:proofErr w:type="spellEnd"/>
      <w:r>
        <w:rPr>
          <w:lang w:val="es-ES"/>
        </w:rPr>
        <w:t xml:space="preserve"> García Hidalgo</w:t>
      </w:r>
    </w:p>
    <w:p w:rsidR="0097260E" w:rsidRDefault="0097260E" w:rsidP="0097260E">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97260E" w:rsidRDefault="0097260E" w:rsidP="0097260E">
      <w:pPr>
        <w:numPr>
          <w:ilvl w:val="0"/>
          <w:numId w:val="1"/>
        </w:numPr>
        <w:divId w:val="1046486870"/>
        <w:rPr>
          <w:lang w:val="es-ES"/>
        </w:rPr>
      </w:pPr>
      <w:r>
        <w:rPr>
          <w:lang w:val="es-ES"/>
        </w:rPr>
        <w:t>David Martín García</w:t>
      </w:r>
    </w:p>
    <w:p w:rsidR="0097260E" w:rsidRPr="00432FFC" w:rsidRDefault="0097260E" w:rsidP="0097260E">
      <w:pPr>
        <w:numPr>
          <w:ilvl w:val="0"/>
          <w:numId w:val="1"/>
        </w:numPr>
        <w:divId w:val="1046486870"/>
        <w:rPr>
          <w:lang w:val="es-ES"/>
        </w:rPr>
      </w:pPr>
      <w:r>
        <w:rPr>
          <w:lang w:val="es-ES"/>
        </w:rPr>
        <w:t>María Álvarez Rodríguez</w:t>
      </w:r>
    </w:p>
    <w:p w:rsidR="0097260E" w:rsidRDefault="0097260E" w:rsidP="0097260E">
      <w:pPr>
        <w:pStyle w:val="Ttulo1"/>
        <w:divId w:val="1046486870"/>
        <w:rPr>
          <w:lang w:val="es-ES"/>
        </w:rPr>
      </w:pPr>
    </w:p>
    <w:p w:rsidR="0097260E" w:rsidRPr="00432FFC" w:rsidRDefault="0097260E" w:rsidP="002001B1">
      <w:pPr>
        <w:pStyle w:val="Ttulo1"/>
        <w:jc w:val="left"/>
        <w:divId w:val="1046486870"/>
        <w:rPr>
          <w:lang w:val="es-ES"/>
        </w:rPr>
      </w:pPr>
      <w:r w:rsidRPr="00432FFC">
        <w:rPr>
          <w:lang w:val="es-ES"/>
        </w:rPr>
        <w:t>Aprobación del orden del día</w:t>
      </w:r>
    </w:p>
    <w:p w:rsidR="0097260E" w:rsidRDefault="0097260E" w:rsidP="0097260E">
      <w:pPr>
        <w:divId w:val="1046486870"/>
        <w:rPr>
          <w:lang w:val="es-ES"/>
        </w:rPr>
      </w:pPr>
      <w:r w:rsidRPr="00432FFC">
        <w:rPr>
          <w:lang w:val="es-ES"/>
        </w:rPr>
        <w:t>El orden del día contó con la aprobación unánime de los asistentes tras su distribución.</w:t>
      </w:r>
    </w:p>
    <w:p w:rsidR="002001B1" w:rsidRPr="00432FFC" w:rsidRDefault="002001B1" w:rsidP="0097260E">
      <w:pPr>
        <w:divId w:val="1046486870"/>
        <w:rPr>
          <w:lang w:val="es-ES"/>
        </w:rPr>
      </w:pPr>
    </w:p>
    <w:p w:rsidR="0097260E" w:rsidRPr="00432FFC" w:rsidRDefault="0097260E" w:rsidP="002001B1">
      <w:pPr>
        <w:pStyle w:val="Ttulo1"/>
        <w:jc w:val="left"/>
        <w:divId w:val="1046486870"/>
        <w:rPr>
          <w:lang w:val="es-ES"/>
        </w:rPr>
      </w:pPr>
      <w:r w:rsidRPr="00432FFC">
        <w:rPr>
          <w:lang w:val="es-ES"/>
        </w:rPr>
        <w:t>Aprobación de las actas</w:t>
      </w:r>
    </w:p>
    <w:p w:rsidR="002001B1" w:rsidRDefault="0097260E" w:rsidP="0097260E">
      <w:pPr>
        <w:divId w:val="1046486870"/>
        <w:rPr>
          <w:lang w:val="es-ES"/>
        </w:rPr>
      </w:pPr>
      <w:r w:rsidRPr="00432FFC">
        <w:rPr>
          <w:lang w:val="es-ES"/>
        </w:rPr>
        <w:t>Las actas de la reunión anterior contaron con la aprobación unánime de los asistentes tras su distribución.</w:t>
      </w:r>
    </w:p>
    <w:p w:rsidR="00F056B0" w:rsidRPr="00432FFC" w:rsidRDefault="00F056B0" w:rsidP="0097260E">
      <w:pPr>
        <w:divId w:val="1046486870"/>
        <w:rPr>
          <w:lang w:val="es-ES"/>
        </w:rPr>
      </w:pPr>
    </w:p>
    <w:p w:rsidR="0097260E" w:rsidRPr="00432FFC" w:rsidRDefault="0097260E" w:rsidP="002001B1">
      <w:pPr>
        <w:pStyle w:val="Ttulo1"/>
        <w:jc w:val="left"/>
        <w:divId w:val="1046486870"/>
        <w:rPr>
          <w:lang w:val="es-ES"/>
        </w:rPr>
      </w:pPr>
      <w:r w:rsidRPr="00432FFC">
        <w:rPr>
          <w:lang w:val="es-ES"/>
        </w:rPr>
        <w:t>Asuntos pendientes</w:t>
      </w:r>
    </w:p>
    <w:p w:rsidR="0097260E" w:rsidRDefault="0097260E" w:rsidP="0097260E">
      <w:pPr>
        <w:divId w:val="1046486870"/>
        <w:rPr>
          <w:lang w:val="es-ES"/>
        </w:rPr>
      </w:pPr>
      <w:r>
        <w:rPr>
          <w:lang w:val="es-ES"/>
        </w:rPr>
        <w:t>Los asuntos a tratar fueron los siguientes:</w:t>
      </w:r>
    </w:p>
    <w:p w:rsidR="002001B1" w:rsidRDefault="002001B1" w:rsidP="0097260E">
      <w:pPr>
        <w:divId w:val="1046486870"/>
        <w:rPr>
          <w:lang w:val="es-ES"/>
        </w:rPr>
      </w:pPr>
      <w:r>
        <w:rPr>
          <w:lang w:val="es-ES"/>
        </w:rPr>
        <w:t xml:space="preserve">Inicialmente se sustituyó la plataforma de implementación del sitio web por </w:t>
      </w:r>
      <w:proofErr w:type="spellStart"/>
      <w:r>
        <w:rPr>
          <w:lang w:val="es-ES"/>
        </w:rPr>
        <w:t>GoogleSite</w:t>
      </w:r>
      <w:proofErr w:type="spellEnd"/>
      <w:r>
        <w:rPr>
          <w:lang w:val="es-ES"/>
        </w:rPr>
        <w:t>.</w:t>
      </w:r>
    </w:p>
    <w:p w:rsidR="002001B1" w:rsidRDefault="002001B1" w:rsidP="0097260E">
      <w:pPr>
        <w:divId w:val="1046486870"/>
        <w:rPr>
          <w:lang w:val="es-ES"/>
        </w:rPr>
      </w:pPr>
      <w:r>
        <w:rPr>
          <w:lang w:val="es-ES"/>
        </w:rPr>
        <w:t>En segundo lugar se llevó a cabo el establecimiento de los departamentos y de la infraestructura a emplear, la cual puede visualizarse en el sitio web.</w:t>
      </w:r>
    </w:p>
    <w:p w:rsidR="002001B1" w:rsidRDefault="009D1E08" w:rsidP="0097260E">
      <w:pPr>
        <w:divId w:val="1046486870"/>
        <w:rPr>
          <w:lang w:val="es-ES"/>
        </w:rPr>
      </w:pPr>
      <w:r>
        <w:rPr>
          <w:lang w:val="es-ES"/>
        </w:rPr>
        <w:t>Luego s</w:t>
      </w:r>
      <w:r w:rsidR="002001B1">
        <w:rPr>
          <w:lang w:val="es-ES"/>
        </w:rPr>
        <w:t xml:space="preserve">e realizó la distribución de los roles de trabajo dentro de la empresa, quedando de la siguiente forma: </w:t>
      </w:r>
    </w:p>
    <w:p w:rsidR="002001B1" w:rsidRDefault="002001B1" w:rsidP="002001B1">
      <w:pPr>
        <w:numPr>
          <w:ilvl w:val="0"/>
          <w:numId w:val="2"/>
        </w:numPr>
        <w:divId w:val="1046486870"/>
        <w:rPr>
          <w:lang w:val="es-ES"/>
        </w:rPr>
      </w:pPr>
      <w:r>
        <w:rPr>
          <w:lang w:val="es-ES"/>
        </w:rPr>
        <w:t>Directiva: constituida por los cuatro fundadores de la empresa.</w:t>
      </w:r>
    </w:p>
    <w:p w:rsidR="002001B1" w:rsidRDefault="002001B1" w:rsidP="002001B1">
      <w:pPr>
        <w:numPr>
          <w:ilvl w:val="0"/>
          <w:numId w:val="2"/>
        </w:numPr>
        <w:divId w:val="1046486870"/>
        <w:rPr>
          <w:lang w:val="es-ES"/>
        </w:rPr>
      </w:pPr>
      <w:r>
        <w:rPr>
          <w:lang w:val="es-ES"/>
        </w:rPr>
        <w:t xml:space="preserve">Departamento de Contabilidad: </w:t>
      </w:r>
      <w:proofErr w:type="spellStart"/>
      <w:r>
        <w:rPr>
          <w:lang w:val="es-ES"/>
        </w:rPr>
        <w:t>Raul</w:t>
      </w:r>
      <w:proofErr w:type="spellEnd"/>
      <w:r>
        <w:rPr>
          <w:lang w:val="es-ES"/>
        </w:rPr>
        <w:t xml:space="preserve"> García Hidalgo</w:t>
      </w:r>
    </w:p>
    <w:p w:rsidR="002001B1" w:rsidRDefault="002001B1" w:rsidP="002001B1">
      <w:pPr>
        <w:numPr>
          <w:ilvl w:val="0"/>
          <w:numId w:val="2"/>
        </w:numPr>
        <w:divId w:val="1046486870"/>
        <w:rPr>
          <w:lang w:val="es-ES"/>
        </w:rPr>
      </w:pPr>
      <w:r>
        <w:rPr>
          <w:lang w:val="es-ES"/>
        </w:rPr>
        <w:lastRenderedPageBreak/>
        <w:t>Departamento de Recursos Humanos: David Martín García</w:t>
      </w:r>
    </w:p>
    <w:p w:rsidR="002001B1" w:rsidRDefault="002001B1" w:rsidP="002001B1">
      <w:pPr>
        <w:numPr>
          <w:ilvl w:val="0"/>
          <w:numId w:val="2"/>
        </w:numPr>
        <w:divId w:val="1046486870"/>
        <w:rPr>
          <w:lang w:val="es-ES"/>
        </w:rPr>
      </w:pPr>
      <w:r>
        <w:rPr>
          <w:lang w:val="es-ES"/>
        </w:rPr>
        <w:t xml:space="preserve">Departamento de Marketing: </w:t>
      </w:r>
      <w:proofErr w:type="spellStart"/>
      <w:r>
        <w:rPr>
          <w:lang w:val="es-ES"/>
        </w:rPr>
        <w:t>Eimard</w:t>
      </w:r>
      <w:proofErr w:type="spellEnd"/>
      <w:r>
        <w:rPr>
          <w:lang w:val="es-ES"/>
        </w:rPr>
        <w:t xml:space="preserve"> Sobrino </w:t>
      </w:r>
      <w:proofErr w:type="spellStart"/>
      <w:r>
        <w:rPr>
          <w:lang w:val="es-ES"/>
        </w:rPr>
        <w:t>Zurera</w:t>
      </w:r>
      <w:proofErr w:type="spellEnd"/>
    </w:p>
    <w:p w:rsidR="002001B1" w:rsidRDefault="002001B1" w:rsidP="002001B1">
      <w:pPr>
        <w:numPr>
          <w:ilvl w:val="0"/>
          <w:numId w:val="2"/>
        </w:numPr>
        <w:divId w:val="1046486870"/>
        <w:rPr>
          <w:lang w:val="es-ES"/>
        </w:rPr>
      </w:pPr>
      <w:r>
        <w:rPr>
          <w:lang w:val="es-ES"/>
        </w:rPr>
        <w:t>Departamento de Desarrollo:</w:t>
      </w:r>
    </w:p>
    <w:p w:rsidR="002001B1" w:rsidRDefault="002001B1" w:rsidP="002001B1">
      <w:pPr>
        <w:numPr>
          <w:ilvl w:val="1"/>
          <w:numId w:val="2"/>
        </w:numPr>
        <w:divId w:val="1046486870"/>
        <w:rPr>
          <w:lang w:val="es-ES"/>
        </w:rPr>
      </w:pPr>
      <w:r>
        <w:rPr>
          <w:lang w:val="es-ES"/>
        </w:rPr>
        <w:t>Jefe Departamento: María Álvarez Rodríguez</w:t>
      </w:r>
    </w:p>
    <w:p w:rsidR="002001B1" w:rsidRDefault="002001B1" w:rsidP="002001B1">
      <w:pPr>
        <w:numPr>
          <w:ilvl w:val="1"/>
          <w:numId w:val="2"/>
        </w:numPr>
        <w:divId w:val="1046486870"/>
        <w:rPr>
          <w:lang w:val="es-ES"/>
        </w:rPr>
      </w:pPr>
      <w:r>
        <w:rPr>
          <w:lang w:val="es-ES"/>
        </w:rPr>
        <w:t xml:space="preserve">Analista de requisitos y casos de uso: </w:t>
      </w:r>
      <w:proofErr w:type="spellStart"/>
      <w:r>
        <w:rPr>
          <w:lang w:val="es-ES"/>
        </w:rPr>
        <w:t>Eimard</w:t>
      </w:r>
      <w:proofErr w:type="spellEnd"/>
      <w:r>
        <w:rPr>
          <w:lang w:val="es-ES"/>
        </w:rPr>
        <w:t xml:space="preserve"> Sobrino </w:t>
      </w:r>
      <w:proofErr w:type="spellStart"/>
      <w:r>
        <w:rPr>
          <w:lang w:val="es-ES"/>
        </w:rPr>
        <w:t>Zurera</w:t>
      </w:r>
      <w:proofErr w:type="spellEnd"/>
    </w:p>
    <w:p w:rsidR="002001B1" w:rsidRDefault="002001B1" w:rsidP="002001B1">
      <w:pPr>
        <w:numPr>
          <w:ilvl w:val="1"/>
          <w:numId w:val="2"/>
        </w:numPr>
        <w:divId w:val="1046486870"/>
        <w:rPr>
          <w:lang w:val="es-ES"/>
        </w:rPr>
      </w:pPr>
      <w:r>
        <w:rPr>
          <w:lang w:val="es-ES"/>
        </w:rPr>
        <w:t xml:space="preserve">Diseñador: </w:t>
      </w:r>
      <w:proofErr w:type="spellStart"/>
      <w:r>
        <w:rPr>
          <w:lang w:val="es-ES"/>
        </w:rPr>
        <w:t>Raul</w:t>
      </w:r>
      <w:proofErr w:type="spellEnd"/>
      <w:r>
        <w:rPr>
          <w:lang w:val="es-ES"/>
        </w:rPr>
        <w:t xml:space="preserve"> García Hidalgo</w:t>
      </w:r>
    </w:p>
    <w:p w:rsidR="002001B1" w:rsidRDefault="002001B1" w:rsidP="002001B1">
      <w:pPr>
        <w:numPr>
          <w:ilvl w:val="1"/>
          <w:numId w:val="2"/>
        </w:numPr>
        <w:divId w:val="1046486870"/>
        <w:rPr>
          <w:lang w:val="es-ES"/>
        </w:rPr>
      </w:pPr>
      <w:r>
        <w:rPr>
          <w:lang w:val="es-ES"/>
        </w:rPr>
        <w:t>Implementador: David Martín García</w:t>
      </w:r>
    </w:p>
    <w:p w:rsidR="002001B1" w:rsidRDefault="002001B1" w:rsidP="002001B1">
      <w:pPr>
        <w:numPr>
          <w:ilvl w:val="1"/>
          <w:numId w:val="2"/>
        </w:numPr>
        <w:divId w:val="1046486870"/>
        <w:rPr>
          <w:lang w:val="es-ES"/>
        </w:rPr>
      </w:pPr>
      <w:r>
        <w:rPr>
          <w:lang w:val="es-ES"/>
        </w:rPr>
        <w:t>Técnico e ingeniero de pruebas: María Álvarez</w:t>
      </w:r>
    </w:p>
    <w:p w:rsidR="009D1E08" w:rsidRDefault="009D1E08" w:rsidP="009D1E08">
      <w:pPr>
        <w:divId w:val="1046486870"/>
        <w:rPr>
          <w:lang w:val="es-ES"/>
        </w:rPr>
      </w:pPr>
      <w:r>
        <w:rPr>
          <w:lang w:val="es-ES"/>
        </w:rPr>
        <w:t>Después se planteó un presupuesto inicial para arrancar la empresa.</w:t>
      </w:r>
    </w:p>
    <w:p w:rsidR="009D1E08" w:rsidRDefault="009D1E08" w:rsidP="009D1E08">
      <w:pPr>
        <w:divId w:val="1046486870"/>
        <w:rPr>
          <w:lang w:val="es-ES"/>
        </w:rPr>
      </w:pPr>
      <w:r>
        <w:rPr>
          <w:lang w:val="es-ES"/>
        </w:rPr>
        <w:t xml:space="preserve">Por último se establecieron las primeras estrategias de publicidad y marketing: Facebook y </w:t>
      </w:r>
      <w:proofErr w:type="spellStart"/>
      <w:r>
        <w:rPr>
          <w:lang w:val="es-ES"/>
        </w:rPr>
        <w:t>Twitter</w:t>
      </w:r>
      <w:proofErr w:type="spellEnd"/>
      <w:r>
        <w:rPr>
          <w:lang w:val="es-ES"/>
        </w:rPr>
        <w:t>.</w:t>
      </w:r>
    </w:p>
    <w:p w:rsidR="002001B1" w:rsidRDefault="002001B1" w:rsidP="0097260E">
      <w:pPr>
        <w:divId w:val="1046486870"/>
        <w:rPr>
          <w:lang w:val="es-ES"/>
        </w:rPr>
      </w:pPr>
    </w:p>
    <w:p w:rsidR="0097260E" w:rsidRDefault="0097260E" w:rsidP="002001B1">
      <w:pPr>
        <w:pStyle w:val="Ttulo1"/>
        <w:jc w:val="left"/>
        <w:divId w:val="1046486870"/>
        <w:rPr>
          <w:lang w:val="es-ES"/>
        </w:rPr>
      </w:pPr>
      <w:r>
        <w:rPr>
          <w:lang w:val="es-ES"/>
        </w:rPr>
        <w:t>O</w:t>
      </w:r>
      <w:r w:rsidRPr="00432FFC">
        <w:rPr>
          <w:lang w:val="es-ES"/>
        </w:rPr>
        <w:t>rden del día para la próxima reunión</w:t>
      </w:r>
    </w:p>
    <w:p w:rsidR="009D1E08" w:rsidRDefault="009D1E08" w:rsidP="009D1E08">
      <w:pPr>
        <w:divId w:val="1046486870"/>
        <w:rPr>
          <w:lang w:val="es-ES"/>
        </w:rPr>
      </w:pPr>
      <w:r>
        <w:rPr>
          <w:lang w:val="es-ES"/>
        </w:rPr>
        <w:t>Modelos de integración de los equipos de trabajo.</w:t>
      </w:r>
    </w:p>
    <w:p w:rsidR="009D1E08" w:rsidRPr="009D1E08" w:rsidRDefault="009D1E08" w:rsidP="009D1E08">
      <w:pPr>
        <w:divId w:val="1046486870"/>
        <w:rPr>
          <w:lang w:val="es-ES"/>
        </w:rPr>
      </w:pPr>
    </w:p>
    <w:p w:rsidR="0097260E" w:rsidRPr="00432FFC" w:rsidRDefault="0097260E" w:rsidP="0097260E">
      <w:pPr>
        <w:pStyle w:val="Ttulo3"/>
        <w:divId w:val="1046486870"/>
        <w:rPr>
          <w:lang w:val="es-ES"/>
        </w:rPr>
      </w:pPr>
      <w:r w:rsidRPr="00432FFC">
        <w:rPr>
          <w:lang w:val="es-ES"/>
        </w:rPr>
        <w:t>Fin de la reunión:</w:t>
      </w:r>
    </w:p>
    <w:p w:rsidR="0097260E" w:rsidRPr="00432FFC" w:rsidRDefault="0097260E" w:rsidP="0097260E">
      <w:pPr>
        <w:divId w:val="1046486870"/>
        <w:rPr>
          <w:lang w:val="es-ES"/>
        </w:rPr>
      </w:pPr>
      <w:r w:rsidRPr="00432FFC">
        <w:rPr>
          <w:lang w:val="es-ES"/>
        </w:rPr>
        <w:t xml:space="preserve">La reunión fue clausurada a las </w:t>
      </w:r>
      <w:r>
        <w:rPr>
          <w:lang w:val="es-ES"/>
        </w:rPr>
        <w:t>17 horas</w:t>
      </w:r>
      <w:r w:rsidRPr="00432FFC">
        <w:rPr>
          <w:lang w:val="es-ES"/>
        </w:rPr>
        <w:t xml:space="preserve"> por</w:t>
      </w:r>
      <w:r>
        <w:rPr>
          <w:lang w:val="es-ES"/>
        </w:rPr>
        <w:t xml:space="preserve"> María Álvarez</w:t>
      </w:r>
      <w:r w:rsidRPr="00432FFC">
        <w:rPr>
          <w:lang w:val="es-ES"/>
        </w:rPr>
        <w:t xml:space="preserve">. La próxima junta general se celebrará a las </w:t>
      </w:r>
      <w:r w:rsidR="009D1E08">
        <w:rPr>
          <w:lang w:val="es-ES"/>
        </w:rPr>
        <w:t xml:space="preserve">17 </w:t>
      </w:r>
      <w:r>
        <w:rPr>
          <w:lang w:val="es-ES"/>
        </w:rPr>
        <w:t>horas</w:t>
      </w:r>
      <w:r w:rsidRPr="00432FFC">
        <w:rPr>
          <w:lang w:val="es-ES"/>
        </w:rPr>
        <w:t xml:space="preserve"> del </w:t>
      </w:r>
      <w:r>
        <w:rPr>
          <w:lang w:val="es-ES"/>
        </w:rPr>
        <w:t>26 de septiembre de 2013</w:t>
      </w:r>
      <w:r w:rsidRPr="00432FFC">
        <w:rPr>
          <w:lang w:val="es-ES"/>
        </w:rPr>
        <w:t xml:space="preserve"> en </w:t>
      </w:r>
      <w:r>
        <w:rPr>
          <w:lang w:val="es-ES"/>
        </w:rPr>
        <w:t>la Escuela Superior de Informática.</w:t>
      </w:r>
    </w:p>
    <w:p w:rsidR="0097260E" w:rsidRPr="00432FFC" w:rsidRDefault="0097260E" w:rsidP="0097260E">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97260E" w:rsidRDefault="008237E3">
      <w:pPr>
        <w:pStyle w:val="Nombres"/>
        <w:divId w:val="1046486870"/>
        <w:rPr>
          <w:lang w:val="es-ES"/>
        </w:rPr>
      </w:pPr>
      <w:r>
        <w:rPr>
          <w:lang w:val="es-ES"/>
        </w:rPr>
        <w:br w:type="page"/>
      </w:r>
    </w:p>
    <w:p w:rsidR="009D1E08" w:rsidRPr="00F4163C" w:rsidRDefault="009D1E08" w:rsidP="009D1E08">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9D1E08" w:rsidRPr="00432FFC" w:rsidRDefault="009D1E08" w:rsidP="009D1E08">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26</w:t>
      </w:r>
      <w:r>
        <w:rPr>
          <w:noProof/>
          <w:lang w:val="es-ES"/>
        </w:rPr>
        <w:t xml:space="preserve"> de septiembre de 2013</w:t>
      </w:r>
      <w:r w:rsidRPr="00432FFC">
        <w:rPr>
          <w:lang w:val="es-ES"/>
        </w:rPr>
        <w:fldChar w:fldCharType="end"/>
      </w:r>
    </w:p>
    <w:p w:rsidR="009D1E08" w:rsidRPr="00432FFC" w:rsidRDefault="009D1E08" w:rsidP="009D1E08">
      <w:pPr>
        <w:pStyle w:val="Ttulo3"/>
        <w:divId w:val="1046486870"/>
        <w:rPr>
          <w:lang w:val="es-ES"/>
        </w:rPr>
      </w:pPr>
      <w:r w:rsidRPr="00432FFC">
        <w:rPr>
          <w:lang w:val="es-ES"/>
        </w:rPr>
        <w:t>Apertura:</w:t>
      </w:r>
    </w:p>
    <w:p w:rsidR="009D1E08" w:rsidRPr="00432FFC" w:rsidRDefault="009D1E08" w:rsidP="009D1E08">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26 de septiembre de 2013</w:t>
      </w:r>
      <w:r w:rsidRPr="00432FFC">
        <w:rPr>
          <w:lang w:val="es-ES"/>
        </w:rPr>
        <w:t xml:space="preserve"> en </w:t>
      </w:r>
      <w:r>
        <w:rPr>
          <w:lang w:val="es-ES"/>
        </w:rPr>
        <w:t>la Escuela Superior de Informática.</w:t>
      </w:r>
    </w:p>
    <w:p w:rsidR="009D1E08" w:rsidRPr="00432FFC" w:rsidRDefault="009D1E08" w:rsidP="009D1E08">
      <w:pPr>
        <w:pStyle w:val="Ttulo3"/>
        <w:divId w:val="1046486870"/>
        <w:rPr>
          <w:lang w:val="es-ES"/>
        </w:rPr>
      </w:pPr>
      <w:r w:rsidRPr="00432FFC">
        <w:rPr>
          <w:lang w:val="es-ES"/>
        </w:rPr>
        <w:t>Asistentes:</w:t>
      </w:r>
    </w:p>
    <w:p w:rsidR="009D1E08" w:rsidRDefault="009D1E08" w:rsidP="009D1E08">
      <w:pPr>
        <w:numPr>
          <w:ilvl w:val="0"/>
          <w:numId w:val="1"/>
        </w:numPr>
        <w:divId w:val="1046486870"/>
        <w:rPr>
          <w:lang w:val="es-ES"/>
        </w:rPr>
      </w:pPr>
      <w:proofErr w:type="spellStart"/>
      <w:r>
        <w:rPr>
          <w:lang w:val="es-ES"/>
        </w:rPr>
        <w:t>Raul</w:t>
      </w:r>
      <w:proofErr w:type="spellEnd"/>
      <w:r>
        <w:rPr>
          <w:lang w:val="es-ES"/>
        </w:rPr>
        <w:t xml:space="preserve"> García Hidalgo</w:t>
      </w:r>
    </w:p>
    <w:p w:rsidR="009D1E08" w:rsidRDefault="009D1E08" w:rsidP="009D1E08">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9D1E08" w:rsidRDefault="009D1E08" w:rsidP="009D1E08">
      <w:pPr>
        <w:numPr>
          <w:ilvl w:val="0"/>
          <w:numId w:val="1"/>
        </w:numPr>
        <w:divId w:val="1046486870"/>
        <w:rPr>
          <w:lang w:val="es-ES"/>
        </w:rPr>
      </w:pPr>
      <w:r>
        <w:rPr>
          <w:lang w:val="es-ES"/>
        </w:rPr>
        <w:t>David Martín García</w:t>
      </w:r>
    </w:p>
    <w:p w:rsidR="009D1E08" w:rsidRPr="00432FFC" w:rsidRDefault="009D1E08" w:rsidP="009D1E08">
      <w:pPr>
        <w:numPr>
          <w:ilvl w:val="0"/>
          <w:numId w:val="1"/>
        </w:numPr>
        <w:divId w:val="1046486870"/>
        <w:rPr>
          <w:lang w:val="es-ES"/>
        </w:rPr>
      </w:pPr>
      <w:r>
        <w:rPr>
          <w:lang w:val="es-ES"/>
        </w:rPr>
        <w:t>María Álvarez Rodríguez</w:t>
      </w:r>
    </w:p>
    <w:p w:rsidR="009D1E08" w:rsidRDefault="009D1E08" w:rsidP="009D1E08">
      <w:pPr>
        <w:pStyle w:val="Ttulo1"/>
        <w:divId w:val="1046486870"/>
        <w:rPr>
          <w:lang w:val="es-ES"/>
        </w:rPr>
      </w:pPr>
    </w:p>
    <w:p w:rsidR="009D1E08" w:rsidRPr="00432FFC" w:rsidRDefault="009D1E08" w:rsidP="009D1E08">
      <w:pPr>
        <w:pStyle w:val="Ttulo1"/>
        <w:jc w:val="left"/>
        <w:divId w:val="1046486870"/>
        <w:rPr>
          <w:lang w:val="es-ES"/>
        </w:rPr>
      </w:pPr>
      <w:r w:rsidRPr="00432FFC">
        <w:rPr>
          <w:lang w:val="es-ES"/>
        </w:rPr>
        <w:t>Aprobación del orden del día</w:t>
      </w:r>
    </w:p>
    <w:p w:rsidR="009D1E08" w:rsidRDefault="009D1E08" w:rsidP="009D1E08">
      <w:pPr>
        <w:divId w:val="1046486870"/>
        <w:rPr>
          <w:lang w:val="es-ES"/>
        </w:rPr>
      </w:pPr>
      <w:r w:rsidRPr="00432FFC">
        <w:rPr>
          <w:lang w:val="es-ES"/>
        </w:rPr>
        <w:t>El orden del día contó con la aprobación unánime de los asistentes tras su distribución.</w:t>
      </w:r>
    </w:p>
    <w:p w:rsidR="009D1E08" w:rsidRPr="00432FFC" w:rsidRDefault="009D1E08" w:rsidP="009D1E08">
      <w:pPr>
        <w:divId w:val="1046486870"/>
        <w:rPr>
          <w:lang w:val="es-ES"/>
        </w:rPr>
      </w:pPr>
    </w:p>
    <w:p w:rsidR="009D1E08" w:rsidRPr="00432FFC" w:rsidRDefault="009D1E08" w:rsidP="009D1E08">
      <w:pPr>
        <w:pStyle w:val="Ttulo1"/>
        <w:jc w:val="left"/>
        <w:divId w:val="1046486870"/>
        <w:rPr>
          <w:lang w:val="es-ES"/>
        </w:rPr>
      </w:pPr>
      <w:r w:rsidRPr="00432FFC">
        <w:rPr>
          <w:lang w:val="es-ES"/>
        </w:rPr>
        <w:t>Aprobación de las actas</w:t>
      </w:r>
    </w:p>
    <w:p w:rsidR="009D1E08" w:rsidRDefault="009D1E08" w:rsidP="009D1E08">
      <w:pPr>
        <w:divId w:val="1046486870"/>
        <w:rPr>
          <w:lang w:val="es-ES"/>
        </w:rPr>
      </w:pPr>
      <w:r w:rsidRPr="00432FFC">
        <w:rPr>
          <w:lang w:val="es-ES"/>
        </w:rPr>
        <w:t>Las actas de la reunión anterior contaron con la aprobación unánime de los asistentes tras su distribución.</w:t>
      </w:r>
    </w:p>
    <w:p w:rsidR="009D1E08" w:rsidRPr="00432FFC" w:rsidRDefault="009D1E08" w:rsidP="009D1E08">
      <w:pPr>
        <w:divId w:val="1046486870"/>
        <w:rPr>
          <w:lang w:val="es-ES"/>
        </w:rPr>
      </w:pPr>
    </w:p>
    <w:p w:rsidR="009D1E08" w:rsidRPr="00432FFC" w:rsidRDefault="009D1E08" w:rsidP="009D1E08">
      <w:pPr>
        <w:pStyle w:val="Ttulo1"/>
        <w:jc w:val="left"/>
        <w:divId w:val="1046486870"/>
        <w:rPr>
          <w:lang w:val="es-ES"/>
        </w:rPr>
      </w:pPr>
      <w:r w:rsidRPr="00432FFC">
        <w:rPr>
          <w:lang w:val="es-ES"/>
        </w:rPr>
        <w:t>Asuntos pendientes</w:t>
      </w:r>
    </w:p>
    <w:p w:rsidR="009D1E08" w:rsidRDefault="009D1E08" w:rsidP="009D1E08">
      <w:pPr>
        <w:divId w:val="1046486870"/>
        <w:rPr>
          <w:lang w:val="es-ES"/>
        </w:rPr>
      </w:pPr>
      <w:r>
        <w:rPr>
          <w:lang w:val="es-ES"/>
        </w:rPr>
        <w:t>Los asuntos a tratar fueron los siguientes:</w:t>
      </w:r>
    </w:p>
    <w:p w:rsidR="009D1E08" w:rsidRDefault="009D1E08" w:rsidP="009D1E08">
      <w:pPr>
        <w:divId w:val="1046486870"/>
        <w:rPr>
          <w:lang w:val="es-ES"/>
        </w:rPr>
      </w:pPr>
      <w:r>
        <w:rPr>
          <w:lang w:val="es-ES"/>
        </w:rPr>
        <w:t>Elección de los repositorios para trabajo en grupo.</w:t>
      </w:r>
    </w:p>
    <w:p w:rsidR="009D1E08" w:rsidRDefault="009D1E08" w:rsidP="009D1E08">
      <w:pPr>
        <w:divId w:val="1046486870"/>
        <w:rPr>
          <w:lang w:val="es-ES"/>
        </w:rPr>
      </w:pPr>
      <w:r>
        <w:rPr>
          <w:lang w:val="es-ES"/>
        </w:rPr>
        <w:t xml:space="preserve">Integración de </w:t>
      </w:r>
      <w:proofErr w:type="spellStart"/>
      <w:r>
        <w:rPr>
          <w:lang w:val="es-ES"/>
        </w:rPr>
        <w:t>GoogleCode</w:t>
      </w:r>
      <w:proofErr w:type="spellEnd"/>
      <w:r>
        <w:rPr>
          <w:lang w:val="es-ES"/>
        </w:rPr>
        <w:t xml:space="preserve"> con Visual </w:t>
      </w:r>
      <w:proofErr w:type="spellStart"/>
      <w:r>
        <w:rPr>
          <w:lang w:val="es-ES"/>
        </w:rPr>
        <w:t>Paradigm</w:t>
      </w:r>
      <w:proofErr w:type="spellEnd"/>
      <w:r>
        <w:rPr>
          <w:lang w:val="es-ES"/>
        </w:rPr>
        <w:t xml:space="preserve"> y con Eclipse.</w:t>
      </w:r>
    </w:p>
    <w:p w:rsidR="009D1E08" w:rsidRDefault="009D1E08" w:rsidP="009D1E08">
      <w:pPr>
        <w:divId w:val="1046486870"/>
        <w:rPr>
          <w:lang w:val="es-ES"/>
        </w:rPr>
      </w:pPr>
    </w:p>
    <w:p w:rsidR="009D1E08" w:rsidRDefault="009D1E08" w:rsidP="009D1E08">
      <w:pPr>
        <w:pStyle w:val="Ttulo1"/>
        <w:jc w:val="left"/>
        <w:divId w:val="1046486870"/>
        <w:rPr>
          <w:lang w:val="es-ES"/>
        </w:rPr>
      </w:pPr>
      <w:r>
        <w:rPr>
          <w:lang w:val="es-ES"/>
        </w:rPr>
        <w:t>O</w:t>
      </w:r>
      <w:r w:rsidRPr="00432FFC">
        <w:rPr>
          <w:lang w:val="es-ES"/>
        </w:rPr>
        <w:t>rden del día para la próxima reunión</w:t>
      </w:r>
    </w:p>
    <w:p w:rsidR="009D1E08" w:rsidRDefault="009D1E08" w:rsidP="009D1E08">
      <w:pPr>
        <w:divId w:val="1046486870"/>
        <w:rPr>
          <w:lang w:val="es-ES"/>
        </w:rPr>
      </w:pPr>
      <w:r>
        <w:rPr>
          <w:lang w:val="es-ES"/>
        </w:rPr>
        <w:t>Discusión sobre la filosofía de la empresa.</w:t>
      </w:r>
    </w:p>
    <w:p w:rsidR="009D1E08" w:rsidRPr="009D1E08" w:rsidRDefault="009D1E08" w:rsidP="009D1E08">
      <w:pPr>
        <w:divId w:val="1046486870"/>
        <w:rPr>
          <w:lang w:val="es-ES"/>
        </w:rPr>
      </w:pPr>
    </w:p>
    <w:p w:rsidR="009D1E08" w:rsidRPr="00432FFC" w:rsidRDefault="009D1E08" w:rsidP="009D1E08">
      <w:pPr>
        <w:pStyle w:val="Ttulo3"/>
        <w:divId w:val="1046486870"/>
        <w:rPr>
          <w:lang w:val="es-ES"/>
        </w:rPr>
      </w:pPr>
      <w:r w:rsidRPr="00432FFC">
        <w:rPr>
          <w:lang w:val="es-ES"/>
        </w:rPr>
        <w:lastRenderedPageBreak/>
        <w:t>Fin de la reunión:</w:t>
      </w:r>
    </w:p>
    <w:p w:rsidR="009D1E08" w:rsidRPr="00432FFC" w:rsidRDefault="009D1E08" w:rsidP="009D1E08">
      <w:pPr>
        <w:divId w:val="1046486870"/>
        <w:rPr>
          <w:lang w:val="es-ES"/>
        </w:rPr>
      </w:pPr>
      <w:r w:rsidRPr="00432FFC">
        <w:rPr>
          <w:lang w:val="es-ES"/>
        </w:rPr>
        <w:t xml:space="preserve">La reunión fue clausurada a las </w:t>
      </w:r>
      <w:r>
        <w:rPr>
          <w:lang w:val="es-ES"/>
        </w:rPr>
        <w:t>18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17 horas</w:t>
      </w:r>
      <w:r w:rsidRPr="00432FFC">
        <w:rPr>
          <w:lang w:val="es-ES"/>
        </w:rPr>
        <w:t xml:space="preserve"> del </w:t>
      </w:r>
      <w:r>
        <w:rPr>
          <w:lang w:val="es-ES"/>
        </w:rPr>
        <w:t>4 de octubre de 2013</w:t>
      </w:r>
      <w:r w:rsidRPr="00432FFC">
        <w:rPr>
          <w:lang w:val="es-ES"/>
        </w:rPr>
        <w:t xml:space="preserve"> en </w:t>
      </w:r>
      <w:r>
        <w:rPr>
          <w:lang w:val="es-ES"/>
        </w:rPr>
        <w:t>la Escuela Superior de Informática.</w:t>
      </w:r>
    </w:p>
    <w:p w:rsidR="009D1E08" w:rsidRPr="00432FFC" w:rsidRDefault="009D1E08" w:rsidP="009D1E08">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9D1E08" w:rsidRDefault="008237E3">
      <w:pPr>
        <w:pStyle w:val="Nombres"/>
        <w:divId w:val="1046486870"/>
        <w:rPr>
          <w:lang w:val="es-ES"/>
        </w:rPr>
      </w:pPr>
      <w:r>
        <w:rPr>
          <w:lang w:val="es-ES"/>
        </w:rPr>
        <w:br w:type="page"/>
      </w:r>
    </w:p>
    <w:p w:rsidR="009D1E08" w:rsidRPr="00F4163C" w:rsidRDefault="009D1E08" w:rsidP="009D1E08">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9D1E08" w:rsidRPr="00432FFC" w:rsidRDefault="009D1E08" w:rsidP="009D1E08">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4</w:t>
      </w:r>
      <w:r>
        <w:rPr>
          <w:noProof/>
          <w:lang w:val="es-ES"/>
        </w:rPr>
        <w:t xml:space="preserve"> de octubre de 2013</w:t>
      </w:r>
      <w:r w:rsidRPr="00432FFC">
        <w:rPr>
          <w:lang w:val="es-ES"/>
        </w:rPr>
        <w:fldChar w:fldCharType="end"/>
      </w:r>
    </w:p>
    <w:p w:rsidR="009D1E08" w:rsidRPr="00432FFC" w:rsidRDefault="009D1E08" w:rsidP="009D1E08">
      <w:pPr>
        <w:pStyle w:val="Ttulo3"/>
        <w:divId w:val="1046486870"/>
        <w:rPr>
          <w:lang w:val="es-ES"/>
        </w:rPr>
      </w:pPr>
      <w:r w:rsidRPr="00432FFC">
        <w:rPr>
          <w:lang w:val="es-ES"/>
        </w:rPr>
        <w:t>Apertura:</w:t>
      </w:r>
    </w:p>
    <w:p w:rsidR="009D1E08" w:rsidRPr="00432FFC" w:rsidRDefault="009D1E08" w:rsidP="009D1E08">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4 de octubre de 2013</w:t>
      </w:r>
      <w:r w:rsidRPr="00432FFC">
        <w:rPr>
          <w:lang w:val="es-ES"/>
        </w:rPr>
        <w:t xml:space="preserve"> en </w:t>
      </w:r>
      <w:r>
        <w:rPr>
          <w:lang w:val="es-ES"/>
        </w:rPr>
        <w:t>la Escuela Superior de Informática.</w:t>
      </w:r>
    </w:p>
    <w:p w:rsidR="009D1E08" w:rsidRPr="00432FFC" w:rsidRDefault="009D1E08" w:rsidP="009D1E08">
      <w:pPr>
        <w:pStyle w:val="Ttulo3"/>
        <w:divId w:val="1046486870"/>
        <w:rPr>
          <w:lang w:val="es-ES"/>
        </w:rPr>
      </w:pPr>
      <w:r w:rsidRPr="00432FFC">
        <w:rPr>
          <w:lang w:val="es-ES"/>
        </w:rPr>
        <w:t>Asistentes:</w:t>
      </w:r>
    </w:p>
    <w:p w:rsidR="009D1E08" w:rsidRDefault="009D1E08" w:rsidP="009D1E08">
      <w:pPr>
        <w:numPr>
          <w:ilvl w:val="0"/>
          <w:numId w:val="1"/>
        </w:numPr>
        <w:divId w:val="1046486870"/>
        <w:rPr>
          <w:lang w:val="es-ES"/>
        </w:rPr>
      </w:pPr>
      <w:proofErr w:type="spellStart"/>
      <w:r>
        <w:rPr>
          <w:lang w:val="es-ES"/>
        </w:rPr>
        <w:t>Raul</w:t>
      </w:r>
      <w:proofErr w:type="spellEnd"/>
      <w:r>
        <w:rPr>
          <w:lang w:val="es-ES"/>
        </w:rPr>
        <w:t xml:space="preserve"> García Hidalgo</w:t>
      </w:r>
    </w:p>
    <w:p w:rsidR="009D1E08" w:rsidRDefault="009D1E08" w:rsidP="009D1E08">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9D1E08" w:rsidRDefault="009D1E08" w:rsidP="009D1E08">
      <w:pPr>
        <w:numPr>
          <w:ilvl w:val="0"/>
          <w:numId w:val="1"/>
        </w:numPr>
        <w:divId w:val="1046486870"/>
        <w:rPr>
          <w:lang w:val="es-ES"/>
        </w:rPr>
      </w:pPr>
      <w:r>
        <w:rPr>
          <w:lang w:val="es-ES"/>
        </w:rPr>
        <w:t>David Martín García</w:t>
      </w:r>
    </w:p>
    <w:p w:rsidR="009D1E08" w:rsidRPr="00432FFC" w:rsidRDefault="009D1E08" w:rsidP="009D1E08">
      <w:pPr>
        <w:numPr>
          <w:ilvl w:val="0"/>
          <w:numId w:val="1"/>
        </w:numPr>
        <w:divId w:val="1046486870"/>
        <w:rPr>
          <w:lang w:val="es-ES"/>
        </w:rPr>
      </w:pPr>
      <w:r>
        <w:rPr>
          <w:lang w:val="es-ES"/>
        </w:rPr>
        <w:t>María Álvarez Rodríguez</w:t>
      </w:r>
    </w:p>
    <w:p w:rsidR="009D1E08" w:rsidRDefault="009D1E08" w:rsidP="009D1E08">
      <w:pPr>
        <w:pStyle w:val="Ttulo1"/>
        <w:divId w:val="1046486870"/>
        <w:rPr>
          <w:lang w:val="es-ES"/>
        </w:rPr>
      </w:pPr>
    </w:p>
    <w:p w:rsidR="009D1E08" w:rsidRPr="00432FFC" w:rsidRDefault="009D1E08" w:rsidP="009D1E08">
      <w:pPr>
        <w:pStyle w:val="Ttulo1"/>
        <w:jc w:val="left"/>
        <w:divId w:val="1046486870"/>
        <w:rPr>
          <w:lang w:val="es-ES"/>
        </w:rPr>
      </w:pPr>
      <w:r w:rsidRPr="00432FFC">
        <w:rPr>
          <w:lang w:val="es-ES"/>
        </w:rPr>
        <w:t>Aprobación del orden del día</w:t>
      </w:r>
    </w:p>
    <w:p w:rsidR="009D1E08" w:rsidRDefault="009D1E08" w:rsidP="009D1E08">
      <w:pPr>
        <w:divId w:val="1046486870"/>
        <w:rPr>
          <w:lang w:val="es-ES"/>
        </w:rPr>
      </w:pPr>
      <w:r w:rsidRPr="00432FFC">
        <w:rPr>
          <w:lang w:val="es-ES"/>
        </w:rPr>
        <w:t>El orden del día contó con la aprobación unánime de los asistentes tras su distribución.</w:t>
      </w:r>
    </w:p>
    <w:p w:rsidR="009D1E08" w:rsidRPr="00432FFC" w:rsidRDefault="009D1E08" w:rsidP="009D1E08">
      <w:pPr>
        <w:divId w:val="1046486870"/>
        <w:rPr>
          <w:lang w:val="es-ES"/>
        </w:rPr>
      </w:pPr>
    </w:p>
    <w:p w:rsidR="009D1E08" w:rsidRPr="00432FFC" w:rsidRDefault="009D1E08" w:rsidP="009D1E08">
      <w:pPr>
        <w:pStyle w:val="Ttulo1"/>
        <w:jc w:val="left"/>
        <w:divId w:val="1046486870"/>
        <w:rPr>
          <w:lang w:val="es-ES"/>
        </w:rPr>
      </w:pPr>
      <w:r w:rsidRPr="00432FFC">
        <w:rPr>
          <w:lang w:val="es-ES"/>
        </w:rPr>
        <w:t>Aprobación de las actas</w:t>
      </w:r>
    </w:p>
    <w:p w:rsidR="009D1E08" w:rsidRDefault="009D1E08" w:rsidP="009D1E08">
      <w:pPr>
        <w:divId w:val="1046486870"/>
        <w:rPr>
          <w:lang w:val="es-ES"/>
        </w:rPr>
      </w:pPr>
      <w:r w:rsidRPr="00432FFC">
        <w:rPr>
          <w:lang w:val="es-ES"/>
        </w:rPr>
        <w:t>Las actas de la reunión anterior contaron con la aprobación unánime de los asistentes tras su distribución.</w:t>
      </w:r>
    </w:p>
    <w:p w:rsidR="009D1E08" w:rsidRPr="00432FFC" w:rsidRDefault="009D1E08" w:rsidP="009D1E08">
      <w:pPr>
        <w:divId w:val="1046486870"/>
        <w:rPr>
          <w:lang w:val="es-ES"/>
        </w:rPr>
      </w:pPr>
    </w:p>
    <w:p w:rsidR="009D1E08" w:rsidRPr="00432FFC" w:rsidRDefault="009D1E08" w:rsidP="009D1E08">
      <w:pPr>
        <w:pStyle w:val="Ttulo1"/>
        <w:jc w:val="left"/>
        <w:divId w:val="1046486870"/>
        <w:rPr>
          <w:lang w:val="es-ES"/>
        </w:rPr>
      </w:pPr>
      <w:r w:rsidRPr="00432FFC">
        <w:rPr>
          <w:lang w:val="es-ES"/>
        </w:rPr>
        <w:t>Asuntos pendientes</w:t>
      </w:r>
    </w:p>
    <w:p w:rsidR="009D1E08" w:rsidRDefault="009D1E08" w:rsidP="009D1E08">
      <w:pPr>
        <w:divId w:val="1046486870"/>
        <w:rPr>
          <w:lang w:val="es-ES"/>
        </w:rPr>
      </w:pPr>
      <w:r>
        <w:rPr>
          <w:lang w:val="es-ES"/>
        </w:rPr>
        <w:t>Los asuntos a tratar fueron los siguientes:</w:t>
      </w:r>
    </w:p>
    <w:p w:rsidR="009D1E08" w:rsidRDefault="009D1E08" w:rsidP="009D1E08">
      <w:pPr>
        <w:divId w:val="1046486870"/>
        <w:rPr>
          <w:lang w:val="es-ES"/>
        </w:rPr>
      </w:pPr>
      <w:r>
        <w:rPr>
          <w:lang w:val="es-ES"/>
        </w:rPr>
        <w:t>Por un lado se realizó la actualización del contenido de la página web.</w:t>
      </w:r>
    </w:p>
    <w:p w:rsidR="009441BC" w:rsidRPr="009441BC" w:rsidRDefault="009441BC" w:rsidP="009D1E08">
      <w:pPr>
        <w:divId w:val="1046486870"/>
        <w:rPr>
          <w:lang w:val="es-ES"/>
        </w:rPr>
      </w:pPr>
      <w:r>
        <w:rPr>
          <w:lang w:val="es-ES"/>
        </w:rPr>
        <w:t>Por último decidimos la filosofía de la empresa, que puede resumirse en la siguiente frase: “La simplicidad como sinónimo de eficiencia”.</w:t>
      </w:r>
    </w:p>
    <w:p w:rsidR="009D1E08" w:rsidRDefault="009D1E08" w:rsidP="009D1E08">
      <w:pPr>
        <w:pStyle w:val="Ttulo1"/>
        <w:jc w:val="left"/>
        <w:divId w:val="1046486870"/>
        <w:rPr>
          <w:lang w:val="es-ES"/>
        </w:rPr>
      </w:pPr>
      <w:r>
        <w:rPr>
          <w:lang w:val="es-ES"/>
        </w:rPr>
        <w:t>O</w:t>
      </w:r>
      <w:r w:rsidRPr="00432FFC">
        <w:rPr>
          <w:lang w:val="es-ES"/>
        </w:rPr>
        <w:t>rden del día para la próxima reunión</w:t>
      </w:r>
    </w:p>
    <w:p w:rsidR="009D1E08" w:rsidRPr="009D1E08" w:rsidRDefault="009441BC" w:rsidP="009D1E08">
      <w:pPr>
        <w:divId w:val="1046486870"/>
        <w:rPr>
          <w:lang w:val="es-ES"/>
        </w:rPr>
      </w:pPr>
      <w:r>
        <w:rPr>
          <w:lang w:val="es-ES"/>
        </w:rPr>
        <w:t>Planteamiento del primer proyecto software</w:t>
      </w:r>
    </w:p>
    <w:p w:rsidR="009D1E08" w:rsidRPr="00432FFC" w:rsidRDefault="009D1E08" w:rsidP="009D1E08">
      <w:pPr>
        <w:pStyle w:val="Ttulo3"/>
        <w:divId w:val="1046486870"/>
        <w:rPr>
          <w:lang w:val="es-ES"/>
        </w:rPr>
      </w:pPr>
      <w:r w:rsidRPr="00432FFC">
        <w:rPr>
          <w:lang w:val="es-ES"/>
        </w:rPr>
        <w:lastRenderedPageBreak/>
        <w:t>Fin de la reunión:</w:t>
      </w:r>
    </w:p>
    <w:p w:rsidR="009D1E08" w:rsidRPr="00432FFC" w:rsidRDefault="009D1E08" w:rsidP="009D1E08">
      <w:pPr>
        <w:divId w:val="1046486870"/>
        <w:rPr>
          <w:lang w:val="es-ES"/>
        </w:rPr>
      </w:pPr>
      <w:r w:rsidRPr="00432FFC">
        <w:rPr>
          <w:lang w:val="es-ES"/>
        </w:rPr>
        <w:t xml:space="preserve">La reunión fue clausurada a las </w:t>
      </w:r>
      <w:r w:rsidR="009441BC">
        <w:rPr>
          <w:lang w:val="es-ES"/>
        </w:rPr>
        <w:t>19.30</w:t>
      </w:r>
      <w:r>
        <w:rPr>
          <w:lang w:val="es-ES"/>
        </w:rPr>
        <w:t xml:space="preserve">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17 horas</w:t>
      </w:r>
      <w:r w:rsidRPr="00432FFC">
        <w:rPr>
          <w:lang w:val="es-ES"/>
        </w:rPr>
        <w:t xml:space="preserve"> del </w:t>
      </w:r>
      <w:r w:rsidR="009441BC">
        <w:rPr>
          <w:lang w:val="es-ES"/>
        </w:rPr>
        <w:t>9</w:t>
      </w:r>
      <w:r>
        <w:rPr>
          <w:lang w:val="es-ES"/>
        </w:rPr>
        <w:t xml:space="preserve"> de octubre de 2013</w:t>
      </w:r>
      <w:r w:rsidRPr="00432FFC">
        <w:rPr>
          <w:lang w:val="es-ES"/>
        </w:rPr>
        <w:t xml:space="preserve"> en </w:t>
      </w:r>
      <w:r>
        <w:rPr>
          <w:lang w:val="es-ES"/>
        </w:rPr>
        <w:t>la Escuela Superior de Informática.</w:t>
      </w:r>
    </w:p>
    <w:p w:rsidR="009D1E08" w:rsidRPr="00432FFC" w:rsidRDefault="009D1E08" w:rsidP="009D1E08">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9D1E08" w:rsidRDefault="008237E3">
      <w:pPr>
        <w:pStyle w:val="Nombres"/>
        <w:divId w:val="1046486870"/>
        <w:rPr>
          <w:lang w:val="es-ES"/>
        </w:rPr>
      </w:pPr>
      <w:r>
        <w:rPr>
          <w:lang w:val="es-ES"/>
        </w:rPr>
        <w:br w:type="page"/>
      </w:r>
    </w:p>
    <w:p w:rsidR="009441BC" w:rsidRPr="00F4163C" w:rsidRDefault="009441BC" w:rsidP="009441BC">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9441BC" w:rsidRPr="00432FFC" w:rsidRDefault="009441BC" w:rsidP="009441BC">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9</w:t>
      </w:r>
      <w:r>
        <w:rPr>
          <w:noProof/>
          <w:lang w:val="es-ES"/>
        </w:rPr>
        <w:t xml:space="preserve"> de octubre de 2013</w:t>
      </w:r>
      <w:r w:rsidRPr="00432FFC">
        <w:rPr>
          <w:lang w:val="es-ES"/>
        </w:rPr>
        <w:fldChar w:fldCharType="end"/>
      </w:r>
    </w:p>
    <w:p w:rsidR="009441BC" w:rsidRPr="00432FFC" w:rsidRDefault="009441BC" w:rsidP="009441BC">
      <w:pPr>
        <w:pStyle w:val="Ttulo3"/>
        <w:divId w:val="1046486870"/>
        <w:rPr>
          <w:lang w:val="es-ES"/>
        </w:rPr>
      </w:pPr>
      <w:r w:rsidRPr="00432FFC">
        <w:rPr>
          <w:lang w:val="es-ES"/>
        </w:rPr>
        <w:t>Apertura:</w:t>
      </w:r>
    </w:p>
    <w:p w:rsidR="009441BC" w:rsidRPr="00432FFC" w:rsidRDefault="009441BC" w:rsidP="009441BC">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9 de octubre de 2013</w:t>
      </w:r>
      <w:r w:rsidRPr="00432FFC">
        <w:rPr>
          <w:lang w:val="es-ES"/>
        </w:rPr>
        <w:t xml:space="preserve"> en </w:t>
      </w:r>
      <w:r>
        <w:rPr>
          <w:lang w:val="es-ES"/>
        </w:rPr>
        <w:t>la Escuela Superior de Informática.</w:t>
      </w:r>
    </w:p>
    <w:p w:rsidR="009441BC" w:rsidRPr="00432FFC" w:rsidRDefault="009441BC" w:rsidP="009441BC">
      <w:pPr>
        <w:pStyle w:val="Ttulo3"/>
        <w:divId w:val="1046486870"/>
        <w:rPr>
          <w:lang w:val="es-ES"/>
        </w:rPr>
      </w:pPr>
      <w:r w:rsidRPr="00432FFC">
        <w:rPr>
          <w:lang w:val="es-ES"/>
        </w:rPr>
        <w:t>Asistentes:</w:t>
      </w:r>
    </w:p>
    <w:p w:rsidR="009441BC" w:rsidRDefault="009441BC" w:rsidP="009441BC">
      <w:pPr>
        <w:numPr>
          <w:ilvl w:val="0"/>
          <w:numId w:val="1"/>
        </w:numPr>
        <w:divId w:val="1046486870"/>
        <w:rPr>
          <w:lang w:val="es-ES"/>
        </w:rPr>
      </w:pPr>
      <w:proofErr w:type="spellStart"/>
      <w:r>
        <w:rPr>
          <w:lang w:val="es-ES"/>
        </w:rPr>
        <w:t>Raul</w:t>
      </w:r>
      <w:proofErr w:type="spellEnd"/>
      <w:r>
        <w:rPr>
          <w:lang w:val="es-ES"/>
        </w:rPr>
        <w:t xml:space="preserve"> García Hidalgo</w:t>
      </w:r>
    </w:p>
    <w:p w:rsidR="009441BC" w:rsidRDefault="009441BC" w:rsidP="009441BC">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9441BC" w:rsidRDefault="009441BC" w:rsidP="009441BC">
      <w:pPr>
        <w:numPr>
          <w:ilvl w:val="0"/>
          <w:numId w:val="1"/>
        </w:numPr>
        <w:divId w:val="1046486870"/>
        <w:rPr>
          <w:lang w:val="es-ES"/>
        </w:rPr>
      </w:pPr>
      <w:r>
        <w:rPr>
          <w:lang w:val="es-ES"/>
        </w:rPr>
        <w:t>David Martín García</w:t>
      </w:r>
    </w:p>
    <w:p w:rsidR="009441BC" w:rsidRPr="00432FFC" w:rsidRDefault="009441BC" w:rsidP="009441BC">
      <w:pPr>
        <w:numPr>
          <w:ilvl w:val="0"/>
          <w:numId w:val="1"/>
        </w:numPr>
        <w:divId w:val="1046486870"/>
        <w:rPr>
          <w:lang w:val="es-ES"/>
        </w:rPr>
      </w:pPr>
      <w:r>
        <w:rPr>
          <w:lang w:val="es-ES"/>
        </w:rPr>
        <w:t>María Álvarez Rodríguez</w:t>
      </w:r>
    </w:p>
    <w:p w:rsidR="009441BC" w:rsidRDefault="009441BC" w:rsidP="009441BC">
      <w:pPr>
        <w:pStyle w:val="Ttulo1"/>
        <w:divId w:val="1046486870"/>
        <w:rPr>
          <w:lang w:val="es-ES"/>
        </w:rPr>
      </w:pPr>
    </w:p>
    <w:p w:rsidR="009441BC" w:rsidRPr="00432FFC" w:rsidRDefault="009441BC" w:rsidP="009441BC">
      <w:pPr>
        <w:pStyle w:val="Ttulo1"/>
        <w:jc w:val="left"/>
        <w:divId w:val="1046486870"/>
        <w:rPr>
          <w:lang w:val="es-ES"/>
        </w:rPr>
      </w:pPr>
      <w:r w:rsidRPr="00432FFC">
        <w:rPr>
          <w:lang w:val="es-ES"/>
        </w:rPr>
        <w:t>Aprobación del orden del día</w:t>
      </w:r>
    </w:p>
    <w:p w:rsidR="009441BC" w:rsidRDefault="009441BC" w:rsidP="009441BC">
      <w:pPr>
        <w:divId w:val="1046486870"/>
        <w:rPr>
          <w:lang w:val="es-ES"/>
        </w:rPr>
      </w:pPr>
      <w:r w:rsidRPr="00432FFC">
        <w:rPr>
          <w:lang w:val="es-ES"/>
        </w:rPr>
        <w:t>El orden del día contó con la aprobación unánime de los asistentes tras su distribución.</w:t>
      </w:r>
    </w:p>
    <w:p w:rsidR="009441BC" w:rsidRPr="00432FFC" w:rsidRDefault="009441BC" w:rsidP="009441BC">
      <w:pPr>
        <w:divId w:val="1046486870"/>
        <w:rPr>
          <w:lang w:val="es-ES"/>
        </w:rPr>
      </w:pPr>
    </w:p>
    <w:p w:rsidR="009441BC" w:rsidRPr="00432FFC" w:rsidRDefault="009441BC" w:rsidP="009441BC">
      <w:pPr>
        <w:pStyle w:val="Ttulo1"/>
        <w:jc w:val="left"/>
        <w:divId w:val="1046486870"/>
        <w:rPr>
          <w:lang w:val="es-ES"/>
        </w:rPr>
      </w:pPr>
      <w:r w:rsidRPr="00432FFC">
        <w:rPr>
          <w:lang w:val="es-ES"/>
        </w:rPr>
        <w:t>Aprobación de las actas</w:t>
      </w:r>
    </w:p>
    <w:p w:rsidR="009441BC" w:rsidRDefault="009441BC" w:rsidP="009441BC">
      <w:pPr>
        <w:divId w:val="1046486870"/>
        <w:rPr>
          <w:lang w:val="es-ES"/>
        </w:rPr>
      </w:pPr>
      <w:r w:rsidRPr="00432FFC">
        <w:rPr>
          <w:lang w:val="es-ES"/>
        </w:rPr>
        <w:t>Las actas de la reunión anterior contaron con la aprobación unánime de los asistentes tras su distribución.</w:t>
      </w:r>
    </w:p>
    <w:p w:rsidR="009441BC" w:rsidRPr="00432FFC" w:rsidRDefault="009441BC" w:rsidP="009441BC">
      <w:pPr>
        <w:divId w:val="1046486870"/>
        <w:rPr>
          <w:lang w:val="es-ES"/>
        </w:rPr>
      </w:pPr>
    </w:p>
    <w:p w:rsidR="009441BC" w:rsidRPr="00432FFC" w:rsidRDefault="009441BC" w:rsidP="009441BC">
      <w:pPr>
        <w:pStyle w:val="Ttulo1"/>
        <w:jc w:val="left"/>
        <w:divId w:val="1046486870"/>
        <w:rPr>
          <w:lang w:val="es-ES"/>
        </w:rPr>
      </w:pPr>
      <w:r w:rsidRPr="00432FFC">
        <w:rPr>
          <w:lang w:val="es-ES"/>
        </w:rPr>
        <w:t>Asuntos pendientes</w:t>
      </w:r>
    </w:p>
    <w:p w:rsidR="009441BC" w:rsidRDefault="009441BC" w:rsidP="009441BC">
      <w:pPr>
        <w:divId w:val="1046486870"/>
        <w:rPr>
          <w:lang w:val="es-ES"/>
        </w:rPr>
      </w:pPr>
      <w:r>
        <w:rPr>
          <w:lang w:val="es-ES"/>
        </w:rPr>
        <w:t>Los asuntos a tratar fueron los siguientes:</w:t>
      </w:r>
    </w:p>
    <w:p w:rsidR="009441BC" w:rsidRDefault="009441BC" w:rsidP="009441BC">
      <w:pPr>
        <w:divId w:val="1046486870"/>
        <w:rPr>
          <w:lang w:val="es-ES"/>
        </w:rPr>
      </w:pPr>
      <w:r>
        <w:rPr>
          <w:lang w:val="es-ES"/>
        </w:rPr>
        <w:t>Por un lado se realizó la actualización del contenido de la página web.</w:t>
      </w:r>
    </w:p>
    <w:p w:rsidR="009441BC" w:rsidRDefault="009441BC" w:rsidP="009441BC">
      <w:pPr>
        <w:divId w:val="1046486870"/>
        <w:rPr>
          <w:lang w:val="es-ES"/>
        </w:rPr>
      </w:pPr>
      <w:r>
        <w:rPr>
          <w:lang w:val="es-ES"/>
        </w:rPr>
        <w:t xml:space="preserve">Recibimos información del primer software a realizar por la empresa: la gestión de los productos de </w:t>
      </w:r>
      <w:proofErr w:type="spellStart"/>
      <w:r>
        <w:rPr>
          <w:lang w:val="es-ES"/>
        </w:rPr>
        <w:t>Mercadona</w:t>
      </w:r>
      <w:proofErr w:type="spellEnd"/>
      <w:r>
        <w:rPr>
          <w:lang w:val="es-ES"/>
        </w:rPr>
        <w:t>.</w:t>
      </w:r>
    </w:p>
    <w:p w:rsidR="009441BC" w:rsidRDefault="009441BC" w:rsidP="009441BC">
      <w:pPr>
        <w:divId w:val="1046486870"/>
        <w:rPr>
          <w:lang w:val="es-ES"/>
        </w:rPr>
      </w:pPr>
      <w:r>
        <w:rPr>
          <w:lang w:val="es-ES"/>
        </w:rPr>
        <w:t>Finalmente realizamos la planificación del proyecto.</w:t>
      </w:r>
    </w:p>
    <w:p w:rsidR="009441BC" w:rsidRDefault="009441BC" w:rsidP="009441BC">
      <w:pPr>
        <w:divId w:val="1046486870"/>
        <w:rPr>
          <w:lang w:val="es-ES"/>
        </w:rPr>
      </w:pPr>
    </w:p>
    <w:p w:rsidR="009441BC" w:rsidRDefault="009441BC" w:rsidP="009441BC">
      <w:pPr>
        <w:pStyle w:val="Ttulo1"/>
        <w:jc w:val="left"/>
        <w:divId w:val="1046486870"/>
        <w:rPr>
          <w:lang w:val="es-ES"/>
        </w:rPr>
      </w:pPr>
      <w:r>
        <w:rPr>
          <w:lang w:val="es-ES"/>
        </w:rPr>
        <w:t>O</w:t>
      </w:r>
      <w:r w:rsidRPr="00432FFC">
        <w:rPr>
          <w:lang w:val="es-ES"/>
        </w:rPr>
        <w:t>rden del día para la próxima reunión</w:t>
      </w:r>
    </w:p>
    <w:p w:rsidR="009441BC" w:rsidRDefault="009441BC" w:rsidP="009441BC">
      <w:pPr>
        <w:divId w:val="1046486870"/>
        <w:rPr>
          <w:lang w:val="es-ES"/>
        </w:rPr>
      </w:pPr>
      <w:r>
        <w:rPr>
          <w:lang w:val="es-ES"/>
        </w:rPr>
        <w:t>Discusión sobre los procesos específicos del software.</w:t>
      </w:r>
    </w:p>
    <w:p w:rsidR="009441BC" w:rsidRDefault="009441BC" w:rsidP="009441BC">
      <w:pPr>
        <w:divId w:val="1046486870"/>
        <w:rPr>
          <w:lang w:val="es-ES"/>
        </w:rPr>
      </w:pPr>
      <w:r>
        <w:rPr>
          <w:lang w:val="es-ES"/>
        </w:rPr>
        <w:lastRenderedPageBreak/>
        <w:t>Establecimiento en la empresa del Proceso Unificado de Desarrollo y del ISO 25010 respecto a la calidad.</w:t>
      </w:r>
    </w:p>
    <w:p w:rsidR="009441BC" w:rsidRPr="009D1E08" w:rsidRDefault="009441BC" w:rsidP="009441BC">
      <w:pPr>
        <w:divId w:val="1046486870"/>
        <w:rPr>
          <w:lang w:val="es-ES"/>
        </w:rPr>
      </w:pPr>
    </w:p>
    <w:p w:rsidR="009441BC" w:rsidRPr="00432FFC" w:rsidRDefault="009441BC" w:rsidP="009441BC">
      <w:pPr>
        <w:pStyle w:val="Ttulo3"/>
        <w:divId w:val="1046486870"/>
        <w:rPr>
          <w:lang w:val="es-ES"/>
        </w:rPr>
      </w:pPr>
      <w:r w:rsidRPr="00432FFC">
        <w:rPr>
          <w:lang w:val="es-ES"/>
        </w:rPr>
        <w:t>Fin de la reunión:</w:t>
      </w:r>
    </w:p>
    <w:p w:rsidR="009441BC" w:rsidRPr="00432FFC" w:rsidRDefault="009441BC" w:rsidP="009441BC">
      <w:pPr>
        <w:divId w:val="1046486870"/>
        <w:rPr>
          <w:lang w:val="es-ES"/>
        </w:rPr>
      </w:pPr>
      <w:r w:rsidRPr="00432FFC">
        <w:rPr>
          <w:lang w:val="es-ES"/>
        </w:rPr>
        <w:t xml:space="preserve">La reunión fue clausurada a las </w:t>
      </w:r>
      <w:r>
        <w:rPr>
          <w:lang w:val="es-ES"/>
        </w:rPr>
        <w:t>19.30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17 horas</w:t>
      </w:r>
      <w:r w:rsidRPr="00432FFC">
        <w:rPr>
          <w:lang w:val="es-ES"/>
        </w:rPr>
        <w:t xml:space="preserve"> del </w:t>
      </w:r>
      <w:r>
        <w:rPr>
          <w:lang w:val="es-ES"/>
        </w:rPr>
        <w:t>15 de octubre de 2013</w:t>
      </w:r>
      <w:r w:rsidRPr="00432FFC">
        <w:rPr>
          <w:lang w:val="es-ES"/>
        </w:rPr>
        <w:t xml:space="preserve"> en </w:t>
      </w:r>
      <w:r>
        <w:rPr>
          <w:lang w:val="es-ES"/>
        </w:rPr>
        <w:t>la Escuela Superior de Informática.</w:t>
      </w:r>
    </w:p>
    <w:p w:rsidR="009441BC" w:rsidRPr="00432FFC" w:rsidRDefault="009441BC" w:rsidP="009441BC">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9441BC" w:rsidRPr="00432FFC" w:rsidRDefault="008237E3" w:rsidP="009441BC">
      <w:pPr>
        <w:pStyle w:val="Nombres"/>
        <w:divId w:val="1046486870"/>
        <w:rPr>
          <w:lang w:val="es-ES"/>
        </w:rPr>
      </w:pPr>
      <w:r>
        <w:rPr>
          <w:lang w:val="es-ES"/>
        </w:rPr>
        <w:br w:type="page"/>
      </w:r>
    </w:p>
    <w:p w:rsidR="008237E3" w:rsidRPr="00F4163C" w:rsidRDefault="008237E3" w:rsidP="008237E3">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8237E3" w:rsidRPr="00432FFC" w:rsidRDefault="008237E3" w:rsidP="008237E3">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15</w:t>
      </w:r>
      <w:r>
        <w:rPr>
          <w:noProof/>
          <w:lang w:val="es-ES"/>
        </w:rPr>
        <w:t xml:space="preserve"> de octubre de 2013</w:t>
      </w:r>
      <w:r w:rsidRPr="00432FFC">
        <w:rPr>
          <w:lang w:val="es-ES"/>
        </w:rPr>
        <w:fldChar w:fldCharType="end"/>
      </w:r>
    </w:p>
    <w:p w:rsidR="008237E3" w:rsidRPr="00432FFC" w:rsidRDefault="008237E3" w:rsidP="008237E3">
      <w:pPr>
        <w:pStyle w:val="Ttulo3"/>
        <w:divId w:val="1046486870"/>
        <w:rPr>
          <w:lang w:val="es-ES"/>
        </w:rPr>
      </w:pPr>
      <w:r w:rsidRPr="00432FFC">
        <w:rPr>
          <w:lang w:val="es-ES"/>
        </w:rPr>
        <w:t>Apertura:</w:t>
      </w:r>
    </w:p>
    <w:p w:rsidR="008237E3" w:rsidRPr="00432FFC" w:rsidRDefault="008237E3" w:rsidP="008237E3">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15 de octubre de 2013</w:t>
      </w:r>
      <w:r w:rsidRPr="00432FFC">
        <w:rPr>
          <w:lang w:val="es-ES"/>
        </w:rPr>
        <w:t xml:space="preserve"> en </w:t>
      </w:r>
      <w:r>
        <w:rPr>
          <w:lang w:val="es-ES"/>
        </w:rPr>
        <w:t>la Escuela Superior de Informática.</w:t>
      </w:r>
    </w:p>
    <w:p w:rsidR="008237E3" w:rsidRPr="00432FFC" w:rsidRDefault="008237E3" w:rsidP="008237E3">
      <w:pPr>
        <w:pStyle w:val="Ttulo3"/>
        <w:divId w:val="1046486870"/>
        <w:rPr>
          <w:lang w:val="es-ES"/>
        </w:rPr>
      </w:pPr>
      <w:r w:rsidRPr="00432FFC">
        <w:rPr>
          <w:lang w:val="es-ES"/>
        </w:rPr>
        <w:t>Asistentes:</w:t>
      </w:r>
    </w:p>
    <w:p w:rsidR="008237E3" w:rsidRDefault="008237E3" w:rsidP="008237E3">
      <w:pPr>
        <w:numPr>
          <w:ilvl w:val="0"/>
          <w:numId w:val="1"/>
        </w:numPr>
        <w:divId w:val="1046486870"/>
        <w:rPr>
          <w:lang w:val="es-ES"/>
        </w:rPr>
      </w:pPr>
      <w:proofErr w:type="spellStart"/>
      <w:r>
        <w:rPr>
          <w:lang w:val="es-ES"/>
        </w:rPr>
        <w:t>Raul</w:t>
      </w:r>
      <w:proofErr w:type="spellEnd"/>
      <w:r>
        <w:rPr>
          <w:lang w:val="es-ES"/>
        </w:rPr>
        <w:t xml:space="preserve"> García Hidalgo</w:t>
      </w:r>
    </w:p>
    <w:p w:rsidR="008237E3" w:rsidRDefault="008237E3" w:rsidP="008237E3">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8237E3" w:rsidRDefault="008237E3" w:rsidP="008237E3">
      <w:pPr>
        <w:numPr>
          <w:ilvl w:val="0"/>
          <w:numId w:val="1"/>
        </w:numPr>
        <w:divId w:val="1046486870"/>
        <w:rPr>
          <w:lang w:val="es-ES"/>
        </w:rPr>
      </w:pPr>
      <w:r>
        <w:rPr>
          <w:lang w:val="es-ES"/>
        </w:rPr>
        <w:t>David Martín García</w:t>
      </w:r>
    </w:p>
    <w:p w:rsidR="008237E3" w:rsidRPr="00432FFC" w:rsidRDefault="008237E3" w:rsidP="008237E3">
      <w:pPr>
        <w:numPr>
          <w:ilvl w:val="0"/>
          <w:numId w:val="1"/>
        </w:numPr>
        <w:divId w:val="1046486870"/>
        <w:rPr>
          <w:lang w:val="es-ES"/>
        </w:rPr>
      </w:pPr>
      <w:r>
        <w:rPr>
          <w:lang w:val="es-ES"/>
        </w:rPr>
        <w:t>María Álvarez Rodríguez</w:t>
      </w:r>
    </w:p>
    <w:p w:rsidR="008237E3" w:rsidRDefault="008237E3" w:rsidP="008237E3">
      <w:pPr>
        <w:pStyle w:val="Ttulo1"/>
        <w:divId w:val="1046486870"/>
        <w:rPr>
          <w:lang w:val="es-ES"/>
        </w:rPr>
      </w:pPr>
    </w:p>
    <w:p w:rsidR="008237E3" w:rsidRPr="00432FFC" w:rsidRDefault="008237E3" w:rsidP="008237E3">
      <w:pPr>
        <w:pStyle w:val="Ttulo1"/>
        <w:jc w:val="left"/>
        <w:divId w:val="1046486870"/>
        <w:rPr>
          <w:lang w:val="es-ES"/>
        </w:rPr>
      </w:pPr>
      <w:r w:rsidRPr="00432FFC">
        <w:rPr>
          <w:lang w:val="es-ES"/>
        </w:rPr>
        <w:t>Aprobación del orden del día</w:t>
      </w:r>
    </w:p>
    <w:p w:rsidR="008237E3" w:rsidRDefault="008237E3" w:rsidP="008237E3">
      <w:pPr>
        <w:divId w:val="1046486870"/>
        <w:rPr>
          <w:lang w:val="es-ES"/>
        </w:rPr>
      </w:pPr>
      <w:r w:rsidRPr="00432FFC">
        <w:rPr>
          <w:lang w:val="es-ES"/>
        </w:rPr>
        <w:t>El orden del día contó con la aprobación unánime de los asistentes tras su distribución.</w:t>
      </w:r>
    </w:p>
    <w:p w:rsidR="008237E3" w:rsidRPr="00432FFC" w:rsidRDefault="008237E3" w:rsidP="008237E3">
      <w:pPr>
        <w:divId w:val="1046486870"/>
        <w:rPr>
          <w:lang w:val="es-ES"/>
        </w:rPr>
      </w:pPr>
    </w:p>
    <w:p w:rsidR="008237E3" w:rsidRPr="00432FFC" w:rsidRDefault="008237E3" w:rsidP="008237E3">
      <w:pPr>
        <w:pStyle w:val="Ttulo1"/>
        <w:jc w:val="left"/>
        <w:divId w:val="1046486870"/>
        <w:rPr>
          <w:lang w:val="es-ES"/>
        </w:rPr>
      </w:pPr>
      <w:r w:rsidRPr="00432FFC">
        <w:rPr>
          <w:lang w:val="es-ES"/>
        </w:rPr>
        <w:t>Aprobación de las actas</w:t>
      </w:r>
    </w:p>
    <w:p w:rsidR="008237E3" w:rsidRDefault="008237E3" w:rsidP="008237E3">
      <w:pPr>
        <w:divId w:val="1046486870"/>
        <w:rPr>
          <w:lang w:val="es-ES"/>
        </w:rPr>
      </w:pPr>
      <w:r w:rsidRPr="00432FFC">
        <w:rPr>
          <w:lang w:val="es-ES"/>
        </w:rPr>
        <w:t>Las actas de la reunión anterior contaron con la aprobación unánime de los asistentes tras su distribución.</w:t>
      </w:r>
    </w:p>
    <w:p w:rsidR="008237E3" w:rsidRPr="00432FFC" w:rsidRDefault="008237E3" w:rsidP="008237E3">
      <w:pPr>
        <w:divId w:val="1046486870"/>
        <w:rPr>
          <w:lang w:val="es-ES"/>
        </w:rPr>
      </w:pPr>
    </w:p>
    <w:p w:rsidR="008237E3" w:rsidRPr="00432FFC" w:rsidRDefault="008237E3" w:rsidP="008237E3">
      <w:pPr>
        <w:pStyle w:val="Ttulo1"/>
        <w:jc w:val="left"/>
        <w:divId w:val="1046486870"/>
        <w:rPr>
          <w:lang w:val="es-ES"/>
        </w:rPr>
      </w:pPr>
      <w:r w:rsidRPr="00432FFC">
        <w:rPr>
          <w:lang w:val="es-ES"/>
        </w:rPr>
        <w:t>Asuntos pendientes</w:t>
      </w:r>
    </w:p>
    <w:p w:rsidR="008237E3" w:rsidRDefault="008237E3" w:rsidP="008237E3">
      <w:pPr>
        <w:divId w:val="1046486870"/>
        <w:rPr>
          <w:lang w:val="es-ES"/>
        </w:rPr>
      </w:pPr>
      <w:r>
        <w:rPr>
          <w:lang w:val="es-ES"/>
        </w:rPr>
        <w:t>Los asuntos a tratar fueron los siguientes:</w:t>
      </w:r>
    </w:p>
    <w:p w:rsidR="008237E3" w:rsidRDefault="008237E3" w:rsidP="008237E3">
      <w:pPr>
        <w:divId w:val="1046486870"/>
        <w:rPr>
          <w:lang w:val="es-ES"/>
        </w:rPr>
      </w:pPr>
      <w:r>
        <w:rPr>
          <w:lang w:val="es-ES"/>
        </w:rPr>
        <w:t>Establecimiento en la empresa del Proceso Unificado de Desarrollo y del ISO 25010 respecto a la calidad.</w:t>
      </w:r>
    </w:p>
    <w:p w:rsidR="008237E3" w:rsidRDefault="008237E3" w:rsidP="008237E3">
      <w:pPr>
        <w:divId w:val="1046486870"/>
        <w:rPr>
          <w:lang w:val="es-ES"/>
        </w:rPr>
      </w:pPr>
      <w:r>
        <w:rPr>
          <w:lang w:val="es-ES"/>
        </w:rPr>
        <w:t>Especificación de los requisitos.</w:t>
      </w:r>
    </w:p>
    <w:p w:rsidR="008237E3" w:rsidRDefault="008237E3" w:rsidP="008237E3">
      <w:pPr>
        <w:divId w:val="1046486870"/>
        <w:rPr>
          <w:lang w:val="es-ES"/>
        </w:rPr>
      </w:pPr>
      <w:r>
        <w:rPr>
          <w:lang w:val="es-ES"/>
        </w:rPr>
        <w:t>Primera versión de los Casos de Uso (caso general).</w:t>
      </w:r>
    </w:p>
    <w:p w:rsidR="008237E3" w:rsidRDefault="008237E3" w:rsidP="008237E3">
      <w:pPr>
        <w:divId w:val="1046486870"/>
        <w:rPr>
          <w:lang w:val="es-ES"/>
        </w:rPr>
      </w:pPr>
      <w:r>
        <w:rPr>
          <w:lang w:val="es-ES"/>
        </w:rPr>
        <w:t>Después se llevó a cabo una estimación de la duración y trabajo previsto para el proyecto.</w:t>
      </w:r>
    </w:p>
    <w:p w:rsidR="008237E3" w:rsidRDefault="008237E3" w:rsidP="008237E3">
      <w:pPr>
        <w:divId w:val="1046486870"/>
        <w:rPr>
          <w:lang w:val="es-ES"/>
        </w:rPr>
      </w:pPr>
    </w:p>
    <w:p w:rsidR="008237E3" w:rsidRDefault="008237E3" w:rsidP="008237E3">
      <w:pPr>
        <w:pStyle w:val="Ttulo1"/>
        <w:jc w:val="left"/>
        <w:divId w:val="1046486870"/>
        <w:rPr>
          <w:lang w:val="es-ES"/>
        </w:rPr>
      </w:pPr>
      <w:r>
        <w:rPr>
          <w:lang w:val="es-ES"/>
        </w:rPr>
        <w:lastRenderedPageBreak/>
        <w:t>O</w:t>
      </w:r>
      <w:r w:rsidRPr="00432FFC">
        <w:rPr>
          <w:lang w:val="es-ES"/>
        </w:rPr>
        <w:t>rden del día para la próxima reunión</w:t>
      </w:r>
    </w:p>
    <w:p w:rsidR="008237E3" w:rsidRDefault="008237E3" w:rsidP="008237E3">
      <w:pPr>
        <w:divId w:val="1046486870"/>
        <w:rPr>
          <w:lang w:val="es-ES"/>
        </w:rPr>
      </w:pPr>
      <w:r>
        <w:rPr>
          <w:lang w:val="es-ES"/>
        </w:rPr>
        <w:t>Empleo de la herramienta para la evaluación del proceso software.</w:t>
      </w:r>
    </w:p>
    <w:p w:rsidR="008237E3" w:rsidRPr="009D1E08" w:rsidRDefault="008237E3" w:rsidP="008237E3">
      <w:pPr>
        <w:divId w:val="1046486870"/>
        <w:rPr>
          <w:lang w:val="es-ES"/>
        </w:rPr>
      </w:pPr>
    </w:p>
    <w:p w:rsidR="008237E3" w:rsidRPr="00432FFC" w:rsidRDefault="008237E3" w:rsidP="008237E3">
      <w:pPr>
        <w:pStyle w:val="Ttulo3"/>
        <w:divId w:val="1046486870"/>
        <w:rPr>
          <w:lang w:val="es-ES"/>
        </w:rPr>
      </w:pPr>
      <w:r w:rsidRPr="00432FFC">
        <w:rPr>
          <w:lang w:val="es-ES"/>
        </w:rPr>
        <w:t>Fin de la reunión:</w:t>
      </w:r>
    </w:p>
    <w:p w:rsidR="008237E3" w:rsidRPr="00432FFC" w:rsidRDefault="008237E3" w:rsidP="008237E3">
      <w:pPr>
        <w:divId w:val="1046486870"/>
        <w:rPr>
          <w:lang w:val="es-ES"/>
        </w:rPr>
      </w:pPr>
      <w:r w:rsidRPr="00432FFC">
        <w:rPr>
          <w:lang w:val="es-ES"/>
        </w:rPr>
        <w:t xml:space="preserve">La reunión fue clausurada a las </w:t>
      </w:r>
      <w:r>
        <w:rPr>
          <w:lang w:val="es-ES"/>
        </w:rPr>
        <w:t>20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17 horas</w:t>
      </w:r>
      <w:r w:rsidRPr="00432FFC">
        <w:rPr>
          <w:lang w:val="es-ES"/>
        </w:rPr>
        <w:t xml:space="preserve"> del </w:t>
      </w:r>
      <w:r>
        <w:rPr>
          <w:lang w:val="es-ES"/>
        </w:rPr>
        <w:t>4 de noviembre de 2013</w:t>
      </w:r>
      <w:r w:rsidRPr="00432FFC">
        <w:rPr>
          <w:lang w:val="es-ES"/>
        </w:rPr>
        <w:t xml:space="preserve"> en </w:t>
      </w:r>
      <w:r>
        <w:rPr>
          <w:lang w:val="es-ES"/>
        </w:rPr>
        <w:t>la Escuela Superior de Informática.</w:t>
      </w:r>
    </w:p>
    <w:p w:rsidR="008237E3" w:rsidRPr="00432FFC" w:rsidRDefault="008237E3" w:rsidP="008237E3">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9441BC" w:rsidRDefault="008237E3">
      <w:pPr>
        <w:pStyle w:val="Nombres"/>
        <w:divId w:val="1046486870"/>
        <w:rPr>
          <w:lang w:val="es-ES"/>
        </w:rPr>
      </w:pPr>
      <w:r>
        <w:rPr>
          <w:lang w:val="es-ES"/>
        </w:rPr>
        <w:br w:type="page"/>
      </w:r>
    </w:p>
    <w:p w:rsidR="008237E3" w:rsidRPr="00F4163C" w:rsidRDefault="008237E3" w:rsidP="008237E3">
      <w:pPr>
        <w:pStyle w:val="Ttulo1"/>
        <w:divId w:val="1046486870"/>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8237E3" w:rsidRPr="00432FFC" w:rsidRDefault="008237E3" w:rsidP="008237E3">
      <w:pPr>
        <w:pStyle w:val="Ttulo2"/>
        <w:divId w:val="1046486870"/>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4</w:t>
      </w:r>
      <w:r>
        <w:rPr>
          <w:noProof/>
          <w:lang w:val="es-ES"/>
        </w:rPr>
        <w:t xml:space="preserve"> de noviembre de 2013</w:t>
      </w:r>
      <w:r w:rsidRPr="00432FFC">
        <w:rPr>
          <w:lang w:val="es-ES"/>
        </w:rPr>
        <w:fldChar w:fldCharType="end"/>
      </w:r>
    </w:p>
    <w:p w:rsidR="008237E3" w:rsidRPr="00432FFC" w:rsidRDefault="008237E3" w:rsidP="008237E3">
      <w:pPr>
        <w:pStyle w:val="Ttulo3"/>
        <w:divId w:val="1046486870"/>
        <w:rPr>
          <w:lang w:val="es-ES"/>
        </w:rPr>
      </w:pPr>
      <w:r w:rsidRPr="00432FFC">
        <w:rPr>
          <w:lang w:val="es-ES"/>
        </w:rPr>
        <w:t>Apertura:</w:t>
      </w:r>
    </w:p>
    <w:p w:rsidR="008237E3" w:rsidRPr="00432FFC" w:rsidRDefault="008237E3" w:rsidP="008237E3">
      <w:pPr>
        <w:divId w:val="1046486870"/>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4 de noviembre de 2013</w:t>
      </w:r>
      <w:r w:rsidRPr="00432FFC">
        <w:rPr>
          <w:lang w:val="es-ES"/>
        </w:rPr>
        <w:t xml:space="preserve"> en </w:t>
      </w:r>
      <w:r>
        <w:rPr>
          <w:lang w:val="es-ES"/>
        </w:rPr>
        <w:t>la Escuela Superior de Informática.</w:t>
      </w:r>
    </w:p>
    <w:p w:rsidR="008237E3" w:rsidRPr="00432FFC" w:rsidRDefault="008237E3" w:rsidP="008237E3">
      <w:pPr>
        <w:pStyle w:val="Ttulo3"/>
        <w:divId w:val="1046486870"/>
        <w:rPr>
          <w:lang w:val="es-ES"/>
        </w:rPr>
      </w:pPr>
      <w:r w:rsidRPr="00432FFC">
        <w:rPr>
          <w:lang w:val="es-ES"/>
        </w:rPr>
        <w:t>Asistentes:</w:t>
      </w:r>
    </w:p>
    <w:p w:rsidR="008237E3" w:rsidRDefault="008237E3" w:rsidP="008237E3">
      <w:pPr>
        <w:numPr>
          <w:ilvl w:val="0"/>
          <w:numId w:val="1"/>
        </w:numPr>
        <w:divId w:val="1046486870"/>
        <w:rPr>
          <w:lang w:val="es-ES"/>
        </w:rPr>
      </w:pPr>
      <w:proofErr w:type="spellStart"/>
      <w:r>
        <w:rPr>
          <w:lang w:val="es-ES"/>
        </w:rPr>
        <w:t>Raul</w:t>
      </w:r>
      <w:proofErr w:type="spellEnd"/>
      <w:r>
        <w:rPr>
          <w:lang w:val="es-ES"/>
        </w:rPr>
        <w:t xml:space="preserve"> García Hidalgo</w:t>
      </w:r>
    </w:p>
    <w:p w:rsidR="008237E3" w:rsidRDefault="008237E3" w:rsidP="008237E3">
      <w:pPr>
        <w:numPr>
          <w:ilvl w:val="0"/>
          <w:numId w:val="1"/>
        </w:numPr>
        <w:divId w:val="1046486870"/>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8237E3" w:rsidRDefault="008237E3" w:rsidP="008237E3">
      <w:pPr>
        <w:numPr>
          <w:ilvl w:val="0"/>
          <w:numId w:val="1"/>
        </w:numPr>
        <w:divId w:val="1046486870"/>
        <w:rPr>
          <w:lang w:val="es-ES"/>
        </w:rPr>
      </w:pPr>
      <w:r>
        <w:rPr>
          <w:lang w:val="es-ES"/>
        </w:rPr>
        <w:t>David Martín García</w:t>
      </w:r>
    </w:p>
    <w:p w:rsidR="008237E3" w:rsidRPr="00432FFC" w:rsidRDefault="008237E3" w:rsidP="008237E3">
      <w:pPr>
        <w:numPr>
          <w:ilvl w:val="0"/>
          <w:numId w:val="1"/>
        </w:numPr>
        <w:divId w:val="1046486870"/>
        <w:rPr>
          <w:lang w:val="es-ES"/>
        </w:rPr>
      </w:pPr>
      <w:r>
        <w:rPr>
          <w:lang w:val="es-ES"/>
        </w:rPr>
        <w:t>María Álvarez Rodríguez</w:t>
      </w:r>
    </w:p>
    <w:p w:rsidR="008237E3" w:rsidRDefault="008237E3" w:rsidP="008237E3">
      <w:pPr>
        <w:pStyle w:val="Ttulo1"/>
        <w:divId w:val="1046486870"/>
        <w:rPr>
          <w:lang w:val="es-ES"/>
        </w:rPr>
      </w:pPr>
    </w:p>
    <w:p w:rsidR="008237E3" w:rsidRPr="00432FFC" w:rsidRDefault="008237E3" w:rsidP="008237E3">
      <w:pPr>
        <w:pStyle w:val="Ttulo1"/>
        <w:jc w:val="left"/>
        <w:divId w:val="1046486870"/>
        <w:rPr>
          <w:lang w:val="es-ES"/>
        </w:rPr>
      </w:pPr>
      <w:r w:rsidRPr="00432FFC">
        <w:rPr>
          <w:lang w:val="es-ES"/>
        </w:rPr>
        <w:t>Aprobación del orden del día</w:t>
      </w:r>
    </w:p>
    <w:p w:rsidR="008237E3" w:rsidRDefault="008237E3" w:rsidP="008237E3">
      <w:pPr>
        <w:divId w:val="1046486870"/>
        <w:rPr>
          <w:lang w:val="es-ES"/>
        </w:rPr>
      </w:pPr>
      <w:r w:rsidRPr="00432FFC">
        <w:rPr>
          <w:lang w:val="es-ES"/>
        </w:rPr>
        <w:t>El orden del día contó con la aprobación unánime de los asistentes tras su distribución.</w:t>
      </w:r>
    </w:p>
    <w:p w:rsidR="008237E3" w:rsidRPr="00432FFC" w:rsidRDefault="008237E3" w:rsidP="008237E3">
      <w:pPr>
        <w:divId w:val="1046486870"/>
        <w:rPr>
          <w:lang w:val="es-ES"/>
        </w:rPr>
      </w:pPr>
    </w:p>
    <w:p w:rsidR="008237E3" w:rsidRPr="00432FFC" w:rsidRDefault="008237E3" w:rsidP="008237E3">
      <w:pPr>
        <w:pStyle w:val="Ttulo1"/>
        <w:jc w:val="left"/>
        <w:divId w:val="1046486870"/>
        <w:rPr>
          <w:lang w:val="es-ES"/>
        </w:rPr>
      </w:pPr>
      <w:r w:rsidRPr="00432FFC">
        <w:rPr>
          <w:lang w:val="es-ES"/>
        </w:rPr>
        <w:t>Aprobación de las actas</w:t>
      </w:r>
    </w:p>
    <w:p w:rsidR="008237E3" w:rsidRDefault="008237E3" w:rsidP="008237E3">
      <w:pPr>
        <w:divId w:val="1046486870"/>
        <w:rPr>
          <w:lang w:val="es-ES"/>
        </w:rPr>
      </w:pPr>
      <w:r w:rsidRPr="00432FFC">
        <w:rPr>
          <w:lang w:val="es-ES"/>
        </w:rPr>
        <w:t>Las actas de la reunión anterior contaron con la aprobación unánime de los asistentes tras su distribución.</w:t>
      </w:r>
    </w:p>
    <w:p w:rsidR="008237E3" w:rsidRPr="00432FFC" w:rsidRDefault="008237E3" w:rsidP="008237E3">
      <w:pPr>
        <w:divId w:val="1046486870"/>
        <w:rPr>
          <w:lang w:val="es-ES"/>
        </w:rPr>
      </w:pPr>
    </w:p>
    <w:p w:rsidR="008237E3" w:rsidRPr="00432FFC" w:rsidRDefault="008237E3" w:rsidP="008237E3">
      <w:pPr>
        <w:pStyle w:val="Ttulo1"/>
        <w:jc w:val="left"/>
        <w:divId w:val="1046486870"/>
        <w:rPr>
          <w:lang w:val="es-ES"/>
        </w:rPr>
      </w:pPr>
      <w:r w:rsidRPr="00432FFC">
        <w:rPr>
          <w:lang w:val="es-ES"/>
        </w:rPr>
        <w:t>Asuntos pendientes</w:t>
      </w:r>
    </w:p>
    <w:p w:rsidR="008237E3" w:rsidRDefault="008237E3" w:rsidP="008237E3">
      <w:pPr>
        <w:divId w:val="1046486870"/>
        <w:rPr>
          <w:lang w:val="es-ES"/>
        </w:rPr>
      </w:pPr>
      <w:r>
        <w:rPr>
          <w:lang w:val="es-ES"/>
        </w:rPr>
        <w:t>Los asuntos a tratar fueron los siguientes:</w:t>
      </w:r>
    </w:p>
    <w:p w:rsidR="008237E3" w:rsidRDefault="008237E3" w:rsidP="008237E3">
      <w:pPr>
        <w:divId w:val="1046486870"/>
        <w:rPr>
          <w:lang w:val="es-ES"/>
        </w:rPr>
      </w:pPr>
      <w:r>
        <w:rPr>
          <w:lang w:val="es-ES"/>
        </w:rPr>
        <w:t>Empleo de la herramienta para la evaluación del proceso software, para medir las deficiencias del proceso de desarrollo de la empresa respecto al proceso software, se generan los gráficos para evaluar en un futuro la evolución de la empresa tras realizar unas mejoras planteadas.</w:t>
      </w:r>
    </w:p>
    <w:p w:rsidR="008237E3" w:rsidRDefault="008237E3" w:rsidP="008237E3">
      <w:pPr>
        <w:divId w:val="1046486870"/>
        <w:rPr>
          <w:lang w:val="es-ES"/>
        </w:rPr>
      </w:pPr>
    </w:p>
    <w:p w:rsidR="008237E3" w:rsidRDefault="008237E3" w:rsidP="008237E3">
      <w:pPr>
        <w:pStyle w:val="Ttulo1"/>
        <w:jc w:val="left"/>
        <w:divId w:val="1046486870"/>
        <w:rPr>
          <w:lang w:val="es-ES"/>
        </w:rPr>
      </w:pPr>
      <w:r>
        <w:rPr>
          <w:lang w:val="es-ES"/>
        </w:rPr>
        <w:t>O</w:t>
      </w:r>
      <w:r w:rsidRPr="00432FFC">
        <w:rPr>
          <w:lang w:val="es-ES"/>
        </w:rPr>
        <w:t>rden del día para la próxima reunión</w:t>
      </w:r>
    </w:p>
    <w:p w:rsidR="008237E3" w:rsidRPr="009D1E08" w:rsidRDefault="008237E3" w:rsidP="008237E3">
      <w:pPr>
        <w:divId w:val="1046486870"/>
        <w:rPr>
          <w:lang w:val="es-ES"/>
        </w:rPr>
      </w:pPr>
    </w:p>
    <w:p w:rsidR="008237E3" w:rsidRPr="00432FFC" w:rsidRDefault="008237E3" w:rsidP="008237E3">
      <w:pPr>
        <w:pStyle w:val="Ttulo3"/>
        <w:divId w:val="1046486870"/>
        <w:rPr>
          <w:lang w:val="es-ES"/>
        </w:rPr>
      </w:pPr>
      <w:r w:rsidRPr="00432FFC">
        <w:rPr>
          <w:lang w:val="es-ES"/>
        </w:rPr>
        <w:lastRenderedPageBreak/>
        <w:t>Fin de la reunión:</w:t>
      </w:r>
    </w:p>
    <w:p w:rsidR="008237E3" w:rsidRPr="00432FFC" w:rsidRDefault="008237E3" w:rsidP="008237E3">
      <w:pPr>
        <w:divId w:val="1046486870"/>
        <w:rPr>
          <w:lang w:val="es-ES"/>
        </w:rPr>
      </w:pPr>
      <w:r w:rsidRPr="00432FFC">
        <w:rPr>
          <w:lang w:val="es-ES"/>
        </w:rPr>
        <w:t xml:space="preserve">La reunión fue clausurada a las </w:t>
      </w:r>
      <w:r>
        <w:rPr>
          <w:lang w:val="es-ES"/>
        </w:rPr>
        <w:t>19  horas</w:t>
      </w:r>
      <w:r w:rsidRPr="00432FFC">
        <w:rPr>
          <w:lang w:val="es-ES"/>
        </w:rPr>
        <w:t xml:space="preserve"> por</w:t>
      </w:r>
      <w:r>
        <w:rPr>
          <w:lang w:val="es-ES"/>
        </w:rPr>
        <w:t xml:space="preserve"> María Álvarez</w:t>
      </w:r>
      <w:r w:rsidRPr="00432FFC">
        <w:rPr>
          <w:lang w:val="es-ES"/>
        </w:rPr>
        <w:t xml:space="preserve">. La próxima junta general se celebrará a las </w:t>
      </w:r>
      <w:r w:rsidR="00A75444">
        <w:rPr>
          <w:lang w:val="es-ES"/>
        </w:rPr>
        <w:t>17</w:t>
      </w:r>
      <w:r w:rsidR="001D2317">
        <w:rPr>
          <w:lang w:val="es-ES"/>
        </w:rPr>
        <w:t>:00</w:t>
      </w:r>
      <w:r>
        <w:rPr>
          <w:lang w:val="es-ES"/>
        </w:rPr>
        <w:t xml:space="preserve"> horas</w:t>
      </w:r>
      <w:r w:rsidRPr="00432FFC">
        <w:rPr>
          <w:lang w:val="es-ES"/>
        </w:rPr>
        <w:t xml:space="preserve"> del </w:t>
      </w:r>
      <w:r w:rsidR="00F056B0">
        <w:rPr>
          <w:lang w:val="es-ES"/>
        </w:rPr>
        <w:t>2</w:t>
      </w:r>
      <w:r>
        <w:rPr>
          <w:lang w:val="es-ES"/>
        </w:rPr>
        <w:t>8 de noviembre de 2013</w:t>
      </w:r>
      <w:r w:rsidRPr="00432FFC">
        <w:rPr>
          <w:lang w:val="es-ES"/>
        </w:rPr>
        <w:t xml:space="preserve"> en </w:t>
      </w:r>
      <w:r>
        <w:rPr>
          <w:lang w:val="es-ES"/>
        </w:rPr>
        <w:t>la Escuela Superior de Informática.</w:t>
      </w:r>
    </w:p>
    <w:p w:rsidR="008237E3" w:rsidRPr="00432FFC" w:rsidRDefault="008237E3" w:rsidP="008237E3">
      <w:pPr>
        <w:pStyle w:val="Nombres"/>
        <w:divId w:val="1046486870"/>
        <w:rPr>
          <w:lang w:val="es-ES"/>
        </w:rPr>
      </w:pPr>
      <w:r w:rsidRPr="00432FFC">
        <w:rPr>
          <w:lang w:val="es-ES"/>
        </w:rPr>
        <w:t>Actas presentadas por:</w:t>
      </w:r>
      <w:r w:rsidRPr="00432FFC">
        <w:rPr>
          <w:lang w:val="es-ES"/>
        </w:rPr>
        <w:tab/>
      </w:r>
      <w:r>
        <w:rPr>
          <w:lang w:val="es-ES"/>
        </w:rPr>
        <w:t>María Álvarez Rodríguez</w:t>
      </w:r>
    </w:p>
    <w:p w:rsidR="000C4784" w:rsidRDefault="000C4784">
      <w:pPr>
        <w:pStyle w:val="Nombres"/>
        <w:divId w:val="1046486870"/>
        <w:rPr>
          <w:lang w:val="es-E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Pr="000C4784" w:rsidRDefault="000C4784" w:rsidP="000C4784">
      <w:pPr>
        <w:rPr>
          <w:lang w:val="es-ES" w:bidi="en-US"/>
        </w:rPr>
      </w:pPr>
    </w:p>
    <w:p w:rsidR="000C4784" w:rsidRDefault="000C4784" w:rsidP="000C4784">
      <w:pPr>
        <w:rPr>
          <w:lang w:val="es-ES" w:bidi="en-US"/>
        </w:rPr>
      </w:pPr>
    </w:p>
    <w:p w:rsidR="000C4784" w:rsidRDefault="000C4784" w:rsidP="000C4784">
      <w:pPr>
        <w:rPr>
          <w:lang w:val="es-ES" w:bidi="en-US"/>
        </w:rPr>
      </w:pPr>
    </w:p>
    <w:p w:rsidR="000C4784" w:rsidRDefault="000C4784" w:rsidP="000C4784">
      <w:pPr>
        <w:tabs>
          <w:tab w:val="left" w:pos="5715"/>
        </w:tabs>
        <w:rPr>
          <w:lang w:val="es-ES" w:bidi="en-US"/>
        </w:rPr>
      </w:pPr>
      <w:r>
        <w:rPr>
          <w:lang w:val="es-ES" w:bidi="en-US"/>
        </w:rPr>
        <w:tab/>
      </w:r>
    </w:p>
    <w:p w:rsidR="000C4784" w:rsidRDefault="000C4784">
      <w:pPr>
        <w:spacing w:after="0"/>
        <w:rPr>
          <w:lang w:val="es-ES" w:bidi="en-US"/>
        </w:rPr>
      </w:pPr>
      <w:r>
        <w:rPr>
          <w:lang w:val="es-ES" w:bidi="en-US"/>
        </w:rPr>
        <w:br w:type="page"/>
      </w:r>
    </w:p>
    <w:p w:rsidR="000C4784" w:rsidRPr="00F4163C" w:rsidRDefault="000C4784" w:rsidP="000C4784">
      <w:pPr>
        <w:pStyle w:val="Ttulo1"/>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0C4784" w:rsidRPr="00432FFC" w:rsidRDefault="000C4784" w:rsidP="000C4784">
      <w:pPr>
        <w:pStyle w:val="Ttulo2"/>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sidR="00685B4A">
        <w:rPr>
          <w:lang w:val="es-ES"/>
        </w:rPr>
        <w:t>28</w:t>
      </w:r>
      <w:r>
        <w:rPr>
          <w:noProof/>
          <w:lang w:val="es-ES"/>
        </w:rPr>
        <w:t xml:space="preserve"> de noviembre de 2013</w:t>
      </w:r>
      <w:r w:rsidRPr="00432FFC">
        <w:rPr>
          <w:lang w:val="es-ES"/>
        </w:rPr>
        <w:fldChar w:fldCharType="end"/>
      </w:r>
    </w:p>
    <w:p w:rsidR="000C4784" w:rsidRPr="00432FFC" w:rsidRDefault="000C4784" w:rsidP="000C4784">
      <w:pPr>
        <w:pStyle w:val="Ttulo3"/>
        <w:rPr>
          <w:lang w:val="es-ES"/>
        </w:rPr>
      </w:pPr>
      <w:r w:rsidRPr="00432FFC">
        <w:rPr>
          <w:lang w:val="es-ES"/>
        </w:rPr>
        <w:t>Apertura:</w:t>
      </w:r>
    </w:p>
    <w:p w:rsidR="000C4784" w:rsidRPr="00432FFC" w:rsidRDefault="000C4784" w:rsidP="000C4784">
      <w:pPr>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28 de noviembre de 2013</w:t>
      </w:r>
      <w:r w:rsidRPr="00432FFC">
        <w:rPr>
          <w:lang w:val="es-ES"/>
        </w:rPr>
        <w:t xml:space="preserve"> en </w:t>
      </w:r>
      <w:r>
        <w:rPr>
          <w:lang w:val="es-ES"/>
        </w:rPr>
        <w:t>la Escuela Superior de Informática.</w:t>
      </w:r>
    </w:p>
    <w:p w:rsidR="000C4784" w:rsidRPr="00432FFC" w:rsidRDefault="000C4784" w:rsidP="000C4784">
      <w:pPr>
        <w:pStyle w:val="Ttulo3"/>
        <w:rPr>
          <w:lang w:val="es-ES"/>
        </w:rPr>
      </w:pPr>
      <w:r w:rsidRPr="00432FFC">
        <w:rPr>
          <w:lang w:val="es-ES"/>
        </w:rPr>
        <w:t>Asistentes:</w:t>
      </w:r>
    </w:p>
    <w:p w:rsidR="000C4784" w:rsidRDefault="000C4784" w:rsidP="000C4784">
      <w:pPr>
        <w:numPr>
          <w:ilvl w:val="0"/>
          <w:numId w:val="1"/>
        </w:numPr>
        <w:rPr>
          <w:lang w:val="es-ES"/>
        </w:rPr>
      </w:pPr>
      <w:proofErr w:type="spellStart"/>
      <w:r>
        <w:rPr>
          <w:lang w:val="es-ES"/>
        </w:rPr>
        <w:t>Raul</w:t>
      </w:r>
      <w:proofErr w:type="spellEnd"/>
      <w:r>
        <w:rPr>
          <w:lang w:val="es-ES"/>
        </w:rPr>
        <w:t xml:space="preserve"> García Hidalgo</w:t>
      </w:r>
    </w:p>
    <w:p w:rsidR="000C4784" w:rsidRDefault="000C4784" w:rsidP="000C4784">
      <w:pPr>
        <w:numPr>
          <w:ilvl w:val="0"/>
          <w:numId w:val="1"/>
        </w:numPr>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0C4784" w:rsidRDefault="000C4784" w:rsidP="000C4784">
      <w:pPr>
        <w:numPr>
          <w:ilvl w:val="0"/>
          <w:numId w:val="1"/>
        </w:numPr>
        <w:rPr>
          <w:lang w:val="es-ES"/>
        </w:rPr>
      </w:pPr>
      <w:r>
        <w:rPr>
          <w:lang w:val="es-ES"/>
        </w:rPr>
        <w:t>David Martín García</w:t>
      </w:r>
    </w:p>
    <w:p w:rsidR="000C4784" w:rsidRPr="00432FFC" w:rsidRDefault="000C4784" w:rsidP="000C4784">
      <w:pPr>
        <w:numPr>
          <w:ilvl w:val="0"/>
          <w:numId w:val="1"/>
        </w:numPr>
        <w:rPr>
          <w:lang w:val="es-ES"/>
        </w:rPr>
      </w:pPr>
      <w:r>
        <w:rPr>
          <w:lang w:val="es-ES"/>
        </w:rPr>
        <w:t>María Álvarez Rodríguez</w:t>
      </w:r>
    </w:p>
    <w:p w:rsidR="000C4784" w:rsidRDefault="000C4784" w:rsidP="000C4784">
      <w:pPr>
        <w:pStyle w:val="Ttulo1"/>
        <w:rPr>
          <w:lang w:val="es-ES"/>
        </w:rPr>
      </w:pPr>
    </w:p>
    <w:p w:rsidR="000C4784" w:rsidRPr="00432FFC" w:rsidRDefault="000C4784" w:rsidP="000C4784">
      <w:pPr>
        <w:pStyle w:val="Ttulo1"/>
        <w:jc w:val="left"/>
        <w:rPr>
          <w:lang w:val="es-ES"/>
        </w:rPr>
      </w:pPr>
      <w:r w:rsidRPr="00432FFC">
        <w:rPr>
          <w:lang w:val="es-ES"/>
        </w:rPr>
        <w:t>Aprobación del orden del día</w:t>
      </w:r>
    </w:p>
    <w:p w:rsidR="000C4784" w:rsidRDefault="000C4784" w:rsidP="000C4784">
      <w:pPr>
        <w:rPr>
          <w:lang w:val="es-ES"/>
        </w:rPr>
      </w:pPr>
      <w:r w:rsidRPr="00432FFC">
        <w:rPr>
          <w:lang w:val="es-ES"/>
        </w:rPr>
        <w:t>El orden del día contó con la aprobación unánime de los asistentes tras su distribución.</w:t>
      </w:r>
    </w:p>
    <w:p w:rsidR="000C4784" w:rsidRPr="00432FFC" w:rsidRDefault="000C4784" w:rsidP="000C4784">
      <w:pPr>
        <w:rPr>
          <w:lang w:val="es-ES"/>
        </w:rPr>
      </w:pPr>
    </w:p>
    <w:p w:rsidR="000C4784" w:rsidRPr="00432FFC" w:rsidRDefault="000C4784" w:rsidP="000C4784">
      <w:pPr>
        <w:pStyle w:val="Ttulo1"/>
        <w:jc w:val="left"/>
        <w:rPr>
          <w:lang w:val="es-ES"/>
        </w:rPr>
      </w:pPr>
      <w:r w:rsidRPr="00432FFC">
        <w:rPr>
          <w:lang w:val="es-ES"/>
        </w:rPr>
        <w:t>Aprobación de las actas</w:t>
      </w:r>
    </w:p>
    <w:p w:rsidR="000C4784" w:rsidRDefault="000C4784" w:rsidP="000C4784">
      <w:pPr>
        <w:rPr>
          <w:lang w:val="es-ES"/>
        </w:rPr>
      </w:pPr>
      <w:r w:rsidRPr="00432FFC">
        <w:rPr>
          <w:lang w:val="es-ES"/>
        </w:rPr>
        <w:t>Las actas de la reunión anterior contaron con la aprobación unánime de los asistentes tras su distribución.</w:t>
      </w:r>
    </w:p>
    <w:p w:rsidR="000C4784" w:rsidRPr="00432FFC" w:rsidRDefault="000C4784" w:rsidP="000C4784">
      <w:pPr>
        <w:rPr>
          <w:lang w:val="es-ES"/>
        </w:rPr>
      </w:pPr>
    </w:p>
    <w:p w:rsidR="000C4784" w:rsidRPr="00432FFC" w:rsidRDefault="000C4784" w:rsidP="000C4784">
      <w:pPr>
        <w:pStyle w:val="Ttulo1"/>
        <w:jc w:val="left"/>
        <w:rPr>
          <w:lang w:val="es-ES"/>
        </w:rPr>
      </w:pPr>
      <w:r w:rsidRPr="00432FFC">
        <w:rPr>
          <w:lang w:val="es-ES"/>
        </w:rPr>
        <w:t>Asuntos pendientes</w:t>
      </w:r>
    </w:p>
    <w:p w:rsidR="000C4784" w:rsidRDefault="000C4784" w:rsidP="000C4784">
      <w:pPr>
        <w:rPr>
          <w:lang w:val="es-ES"/>
        </w:rPr>
      </w:pPr>
      <w:r>
        <w:rPr>
          <w:lang w:val="es-ES"/>
        </w:rPr>
        <w:t>Los asuntos a tratar fueron los siguientes:</w:t>
      </w:r>
    </w:p>
    <w:p w:rsidR="000C4784" w:rsidRDefault="00A75444" w:rsidP="000C4784">
      <w:pPr>
        <w:rPr>
          <w:lang w:val="es-ES"/>
        </w:rPr>
      </w:pPr>
      <w:r>
        <w:rPr>
          <w:lang w:val="es-ES"/>
        </w:rPr>
        <w:t>Configurar SVN en Eclipse.</w:t>
      </w:r>
    </w:p>
    <w:p w:rsidR="00A75444" w:rsidRDefault="00A75444" w:rsidP="000C4784">
      <w:pPr>
        <w:rPr>
          <w:lang w:val="es-ES"/>
        </w:rPr>
      </w:pPr>
    </w:p>
    <w:p w:rsidR="000C4784" w:rsidRDefault="000C4784" w:rsidP="000C4784">
      <w:pPr>
        <w:pStyle w:val="Ttulo1"/>
        <w:jc w:val="left"/>
        <w:rPr>
          <w:lang w:val="es-ES"/>
        </w:rPr>
      </w:pPr>
      <w:r>
        <w:rPr>
          <w:lang w:val="es-ES"/>
        </w:rPr>
        <w:t>O</w:t>
      </w:r>
      <w:r w:rsidRPr="00432FFC">
        <w:rPr>
          <w:lang w:val="es-ES"/>
        </w:rPr>
        <w:t>rden del día para la próxima reunión</w:t>
      </w:r>
    </w:p>
    <w:p w:rsidR="00A75444" w:rsidRPr="00A75444" w:rsidRDefault="00A75444" w:rsidP="00A75444">
      <w:pPr>
        <w:rPr>
          <w:lang w:val="es-ES"/>
        </w:rPr>
      </w:pPr>
      <w:r>
        <w:rPr>
          <w:lang w:val="es-ES"/>
        </w:rPr>
        <w:t xml:space="preserve">Implementación del proyecto usando </w:t>
      </w:r>
      <w:proofErr w:type="spellStart"/>
      <w:r>
        <w:rPr>
          <w:lang w:val="es-ES"/>
        </w:rPr>
        <w:t>Maven</w:t>
      </w:r>
      <w:proofErr w:type="spellEnd"/>
      <w:r>
        <w:rPr>
          <w:lang w:val="es-ES"/>
        </w:rPr>
        <w:t>.</w:t>
      </w:r>
    </w:p>
    <w:p w:rsidR="000C4784" w:rsidRPr="009D1E08" w:rsidRDefault="000C4784" w:rsidP="000C4784">
      <w:pPr>
        <w:rPr>
          <w:lang w:val="es-ES"/>
        </w:rPr>
      </w:pPr>
    </w:p>
    <w:p w:rsidR="000C4784" w:rsidRPr="00432FFC" w:rsidRDefault="000C4784" w:rsidP="000C4784">
      <w:pPr>
        <w:pStyle w:val="Ttulo3"/>
        <w:rPr>
          <w:lang w:val="es-ES"/>
        </w:rPr>
      </w:pPr>
      <w:r w:rsidRPr="00432FFC">
        <w:rPr>
          <w:lang w:val="es-ES"/>
        </w:rPr>
        <w:lastRenderedPageBreak/>
        <w:t>Fin de la reunión:</w:t>
      </w:r>
    </w:p>
    <w:p w:rsidR="000C4784" w:rsidRPr="00432FFC" w:rsidRDefault="000C4784" w:rsidP="000C4784">
      <w:pPr>
        <w:rPr>
          <w:lang w:val="es-ES"/>
        </w:rPr>
      </w:pPr>
      <w:r w:rsidRPr="00432FFC">
        <w:rPr>
          <w:lang w:val="es-ES"/>
        </w:rPr>
        <w:t xml:space="preserve">La reunión fue clausurada a las </w:t>
      </w:r>
      <w:r w:rsidR="00A75444">
        <w:rPr>
          <w:lang w:val="es-ES"/>
        </w:rPr>
        <w:t>17.30</w:t>
      </w:r>
      <w:r>
        <w:rPr>
          <w:lang w:val="es-ES"/>
        </w:rPr>
        <w:t xml:space="preserve">  horas</w:t>
      </w:r>
      <w:r w:rsidRPr="00432FFC">
        <w:rPr>
          <w:lang w:val="es-ES"/>
        </w:rPr>
        <w:t xml:space="preserve"> por</w:t>
      </w:r>
      <w:r>
        <w:rPr>
          <w:lang w:val="es-ES"/>
        </w:rPr>
        <w:t xml:space="preserve"> María Álvarez</w:t>
      </w:r>
      <w:r w:rsidRPr="00432FFC">
        <w:rPr>
          <w:lang w:val="es-ES"/>
        </w:rPr>
        <w:t xml:space="preserve">. La próxima junta general se celebrará a las </w:t>
      </w:r>
      <w:r w:rsidR="00A75444">
        <w:rPr>
          <w:lang w:val="es-ES"/>
        </w:rPr>
        <w:t>16</w:t>
      </w:r>
      <w:r>
        <w:rPr>
          <w:lang w:val="es-ES"/>
        </w:rPr>
        <w:t>:00 horas</w:t>
      </w:r>
      <w:r w:rsidRPr="00432FFC">
        <w:rPr>
          <w:lang w:val="es-ES"/>
        </w:rPr>
        <w:t xml:space="preserve"> del </w:t>
      </w:r>
      <w:r w:rsidR="00685B4A">
        <w:rPr>
          <w:lang w:val="es-ES"/>
        </w:rPr>
        <w:t>6 de diciembre</w:t>
      </w:r>
      <w:r>
        <w:rPr>
          <w:lang w:val="es-ES"/>
        </w:rPr>
        <w:t xml:space="preserve"> de 2013</w:t>
      </w:r>
      <w:r w:rsidRPr="00432FFC">
        <w:rPr>
          <w:lang w:val="es-ES"/>
        </w:rPr>
        <w:t xml:space="preserve"> en </w:t>
      </w:r>
      <w:r>
        <w:rPr>
          <w:lang w:val="es-ES"/>
        </w:rPr>
        <w:t>la Escuela Superior de Informática.</w:t>
      </w:r>
    </w:p>
    <w:p w:rsidR="000C4784" w:rsidRPr="00432FFC" w:rsidRDefault="000C4784" w:rsidP="000C4784">
      <w:pPr>
        <w:pStyle w:val="Nombres"/>
        <w:rPr>
          <w:lang w:val="es-ES"/>
        </w:rPr>
      </w:pPr>
      <w:r w:rsidRPr="00432FFC">
        <w:rPr>
          <w:lang w:val="es-ES"/>
        </w:rPr>
        <w:t>Actas presentadas por:</w:t>
      </w:r>
      <w:r w:rsidRPr="00432FFC">
        <w:rPr>
          <w:lang w:val="es-ES"/>
        </w:rPr>
        <w:tab/>
      </w:r>
      <w:r>
        <w:rPr>
          <w:lang w:val="es-ES"/>
        </w:rPr>
        <w:t>María Álvarez Rodríguez</w:t>
      </w:r>
    </w:p>
    <w:p w:rsidR="000C4784" w:rsidRPr="00432FFC" w:rsidRDefault="000C4784" w:rsidP="000C4784">
      <w:pPr>
        <w:pStyle w:val="Nombres"/>
        <w:rPr>
          <w:lang w:val="es-ES"/>
        </w:rPr>
      </w:pPr>
    </w:p>
    <w:p w:rsidR="00A75444" w:rsidRDefault="00A75444">
      <w:pPr>
        <w:spacing w:after="0"/>
        <w:rPr>
          <w:lang w:val="es-ES" w:bidi="en-US"/>
        </w:rPr>
      </w:pPr>
      <w:r>
        <w:rPr>
          <w:lang w:val="es-ES" w:bidi="en-US"/>
        </w:rPr>
        <w:br w:type="page"/>
      </w:r>
    </w:p>
    <w:p w:rsidR="00A75444" w:rsidRPr="00F4163C" w:rsidRDefault="00A75444" w:rsidP="00A75444">
      <w:pPr>
        <w:pStyle w:val="Ttulo1"/>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A75444" w:rsidRPr="00432FFC" w:rsidRDefault="00A75444" w:rsidP="00A75444">
      <w:pPr>
        <w:pStyle w:val="Ttulo2"/>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sidR="00685B4A">
        <w:rPr>
          <w:lang w:val="es-ES"/>
        </w:rPr>
        <w:t>6</w:t>
      </w:r>
      <w:r w:rsidR="00685B4A">
        <w:rPr>
          <w:noProof/>
          <w:lang w:val="es-ES"/>
        </w:rPr>
        <w:t xml:space="preserve"> de diciembre</w:t>
      </w:r>
      <w:r>
        <w:rPr>
          <w:noProof/>
          <w:lang w:val="es-ES"/>
        </w:rPr>
        <w:t xml:space="preserve"> de 2013</w:t>
      </w:r>
      <w:r w:rsidRPr="00432FFC">
        <w:rPr>
          <w:lang w:val="es-ES"/>
        </w:rPr>
        <w:fldChar w:fldCharType="end"/>
      </w:r>
    </w:p>
    <w:p w:rsidR="00A75444" w:rsidRPr="00432FFC" w:rsidRDefault="00A75444" w:rsidP="00A75444">
      <w:pPr>
        <w:pStyle w:val="Ttulo3"/>
        <w:rPr>
          <w:lang w:val="es-ES"/>
        </w:rPr>
      </w:pPr>
      <w:r w:rsidRPr="00432FFC">
        <w:rPr>
          <w:lang w:val="es-ES"/>
        </w:rPr>
        <w:t>Apertura:</w:t>
      </w:r>
    </w:p>
    <w:p w:rsidR="00A75444" w:rsidRPr="00432FFC" w:rsidRDefault="00A75444" w:rsidP="00A75444">
      <w:pPr>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16</w:t>
      </w:r>
      <w:r>
        <w:rPr>
          <w:lang w:val="es-ES"/>
        </w:rPr>
        <w:t xml:space="preserve"> horas</w:t>
      </w:r>
      <w:r w:rsidRPr="00432FFC">
        <w:rPr>
          <w:lang w:val="es-ES"/>
        </w:rPr>
        <w:t xml:space="preserve"> del </w:t>
      </w:r>
      <w:r>
        <w:rPr>
          <w:lang w:val="es-ES"/>
        </w:rPr>
        <w:t>6</w:t>
      </w:r>
      <w:r>
        <w:rPr>
          <w:lang w:val="es-ES"/>
        </w:rPr>
        <w:t xml:space="preserve"> de </w:t>
      </w:r>
      <w:r>
        <w:rPr>
          <w:lang w:val="es-ES"/>
        </w:rPr>
        <w:t>diciembre</w:t>
      </w:r>
      <w:r>
        <w:rPr>
          <w:lang w:val="es-ES"/>
        </w:rPr>
        <w:t xml:space="preserve"> de 2013</w:t>
      </w:r>
      <w:r w:rsidRPr="00432FFC">
        <w:rPr>
          <w:lang w:val="es-ES"/>
        </w:rPr>
        <w:t xml:space="preserve"> en </w:t>
      </w:r>
      <w:r>
        <w:rPr>
          <w:lang w:val="es-ES"/>
        </w:rPr>
        <w:t>la Escuela Superior de Informática.</w:t>
      </w:r>
    </w:p>
    <w:p w:rsidR="00A75444" w:rsidRPr="00432FFC" w:rsidRDefault="00A75444" w:rsidP="00A75444">
      <w:pPr>
        <w:pStyle w:val="Ttulo3"/>
        <w:rPr>
          <w:lang w:val="es-ES"/>
        </w:rPr>
      </w:pPr>
      <w:r w:rsidRPr="00432FFC">
        <w:rPr>
          <w:lang w:val="es-ES"/>
        </w:rPr>
        <w:t>Asistentes:</w:t>
      </w:r>
    </w:p>
    <w:p w:rsidR="00A75444" w:rsidRDefault="00A75444" w:rsidP="00A75444">
      <w:pPr>
        <w:numPr>
          <w:ilvl w:val="0"/>
          <w:numId w:val="1"/>
        </w:numPr>
        <w:rPr>
          <w:lang w:val="es-ES"/>
        </w:rPr>
      </w:pPr>
      <w:proofErr w:type="spellStart"/>
      <w:r>
        <w:rPr>
          <w:lang w:val="es-ES"/>
        </w:rPr>
        <w:t>Raul</w:t>
      </w:r>
      <w:proofErr w:type="spellEnd"/>
      <w:r>
        <w:rPr>
          <w:lang w:val="es-ES"/>
        </w:rPr>
        <w:t xml:space="preserve"> García Hidalgo</w:t>
      </w:r>
    </w:p>
    <w:p w:rsidR="00A75444" w:rsidRDefault="00A75444" w:rsidP="00A75444">
      <w:pPr>
        <w:numPr>
          <w:ilvl w:val="0"/>
          <w:numId w:val="1"/>
        </w:numPr>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A75444" w:rsidRDefault="00A75444" w:rsidP="00A75444">
      <w:pPr>
        <w:numPr>
          <w:ilvl w:val="0"/>
          <w:numId w:val="1"/>
        </w:numPr>
        <w:rPr>
          <w:lang w:val="es-ES"/>
        </w:rPr>
      </w:pPr>
      <w:r>
        <w:rPr>
          <w:lang w:val="es-ES"/>
        </w:rPr>
        <w:t>David Martín García</w:t>
      </w:r>
    </w:p>
    <w:p w:rsidR="00A75444" w:rsidRPr="00432FFC" w:rsidRDefault="00A75444" w:rsidP="00A75444">
      <w:pPr>
        <w:numPr>
          <w:ilvl w:val="0"/>
          <w:numId w:val="1"/>
        </w:numPr>
        <w:rPr>
          <w:lang w:val="es-ES"/>
        </w:rPr>
      </w:pPr>
      <w:r>
        <w:rPr>
          <w:lang w:val="es-ES"/>
        </w:rPr>
        <w:t>María Álvarez Rodríguez</w:t>
      </w:r>
    </w:p>
    <w:p w:rsidR="00A75444" w:rsidRDefault="00A75444" w:rsidP="00A75444">
      <w:pPr>
        <w:pStyle w:val="Ttulo1"/>
        <w:rPr>
          <w:lang w:val="es-ES"/>
        </w:rPr>
      </w:pPr>
    </w:p>
    <w:p w:rsidR="00A75444" w:rsidRPr="00432FFC" w:rsidRDefault="00A75444" w:rsidP="00A75444">
      <w:pPr>
        <w:pStyle w:val="Ttulo1"/>
        <w:jc w:val="left"/>
        <w:rPr>
          <w:lang w:val="es-ES"/>
        </w:rPr>
      </w:pPr>
      <w:r w:rsidRPr="00432FFC">
        <w:rPr>
          <w:lang w:val="es-ES"/>
        </w:rPr>
        <w:t>Aprobación del orden del día</w:t>
      </w:r>
    </w:p>
    <w:p w:rsidR="00A75444" w:rsidRDefault="00A75444" w:rsidP="00A75444">
      <w:pPr>
        <w:rPr>
          <w:lang w:val="es-ES"/>
        </w:rPr>
      </w:pPr>
      <w:r w:rsidRPr="00432FFC">
        <w:rPr>
          <w:lang w:val="es-ES"/>
        </w:rPr>
        <w:t>El orden del día contó con la aprobación unánime de los asistentes tras su distribución.</w:t>
      </w:r>
    </w:p>
    <w:p w:rsidR="00A75444" w:rsidRPr="00432FFC" w:rsidRDefault="00A75444" w:rsidP="00A75444">
      <w:pPr>
        <w:rPr>
          <w:lang w:val="es-ES"/>
        </w:rPr>
      </w:pPr>
    </w:p>
    <w:p w:rsidR="00A75444" w:rsidRPr="00432FFC" w:rsidRDefault="00A75444" w:rsidP="00A75444">
      <w:pPr>
        <w:pStyle w:val="Ttulo1"/>
        <w:jc w:val="left"/>
        <w:rPr>
          <w:lang w:val="es-ES"/>
        </w:rPr>
      </w:pPr>
      <w:r w:rsidRPr="00432FFC">
        <w:rPr>
          <w:lang w:val="es-ES"/>
        </w:rPr>
        <w:t>Aprobación de las actas</w:t>
      </w:r>
    </w:p>
    <w:p w:rsidR="00A75444" w:rsidRDefault="00A75444" w:rsidP="00A75444">
      <w:pPr>
        <w:rPr>
          <w:lang w:val="es-ES"/>
        </w:rPr>
      </w:pPr>
      <w:r w:rsidRPr="00432FFC">
        <w:rPr>
          <w:lang w:val="es-ES"/>
        </w:rPr>
        <w:t>Las actas de la reunión anterior contaron con la aprobación unánime de los asistentes tras su distribución.</w:t>
      </w:r>
    </w:p>
    <w:p w:rsidR="00A75444" w:rsidRPr="00432FFC" w:rsidRDefault="00A75444" w:rsidP="00A75444">
      <w:pPr>
        <w:rPr>
          <w:lang w:val="es-ES"/>
        </w:rPr>
      </w:pPr>
    </w:p>
    <w:p w:rsidR="00A75444" w:rsidRPr="00432FFC" w:rsidRDefault="00A75444" w:rsidP="00A75444">
      <w:pPr>
        <w:pStyle w:val="Ttulo1"/>
        <w:jc w:val="left"/>
        <w:rPr>
          <w:lang w:val="es-ES"/>
        </w:rPr>
      </w:pPr>
      <w:r w:rsidRPr="00432FFC">
        <w:rPr>
          <w:lang w:val="es-ES"/>
        </w:rPr>
        <w:t>Asuntos pendientes</w:t>
      </w:r>
    </w:p>
    <w:p w:rsidR="00A75444" w:rsidRDefault="00A75444" w:rsidP="00A75444">
      <w:pPr>
        <w:rPr>
          <w:lang w:val="es-ES"/>
        </w:rPr>
      </w:pPr>
      <w:r>
        <w:rPr>
          <w:lang w:val="es-ES"/>
        </w:rPr>
        <w:t>Los asuntos a tratar fueron los siguientes:</w:t>
      </w:r>
    </w:p>
    <w:p w:rsidR="00A75444" w:rsidRDefault="00685B4A" w:rsidP="00A75444">
      <w:pPr>
        <w:rPr>
          <w:lang w:val="es-ES"/>
        </w:rPr>
      </w:pPr>
      <w:r>
        <w:rPr>
          <w:lang w:val="es-ES"/>
        </w:rPr>
        <w:t xml:space="preserve">Configuración del sistema </w:t>
      </w:r>
      <w:proofErr w:type="spellStart"/>
      <w:r>
        <w:rPr>
          <w:lang w:val="es-ES"/>
        </w:rPr>
        <w:t>Subversion</w:t>
      </w:r>
      <w:proofErr w:type="spellEnd"/>
      <w:r>
        <w:rPr>
          <w:lang w:val="es-ES"/>
        </w:rPr>
        <w:t xml:space="preserve"> en el entorno de desarrollo Eclipse, y el repositorio del proyecto.</w:t>
      </w:r>
    </w:p>
    <w:p w:rsidR="00685B4A" w:rsidRDefault="00685B4A" w:rsidP="00A75444">
      <w:pPr>
        <w:rPr>
          <w:lang w:val="es-ES"/>
        </w:rPr>
      </w:pPr>
      <w:r>
        <w:rPr>
          <w:lang w:val="es-ES"/>
        </w:rPr>
        <w:t>Comienzo del tutorial.</w:t>
      </w:r>
    </w:p>
    <w:p w:rsidR="00A75444" w:rsidRDefault="00A75444" w:rsidP="00A75444">
      <w:pPr>
        <w:pStyle w:val="Ttulo1"/>
        <w:jc w:val="left"/>
        <w:rPr>
          <w:lang w:val="es-ES"/>
        </w:rPr>
      </w:pPr>
      <w:r>
        <w:rPr>
          <w:lang w:val="es-ES"/>
        </w:rPr>
        <w:t>O</w:t>
      </w:r>
      <w:r w:rsidRPr="00432FFC">
        <w:rPr>
          <w:lang w:val="es-ES"/>
        </w:rPr>
        <w:t>rden del día para la próxima reunión</w:t>
      </w:r>
    </w:p>
    <w:p w:rsidR="00A75444" w:rsidRPr="009D1E08" w:rsidRDefault="00685B4A" w:rsidP="00A75444">
      <w:pPr>
        <w:rPr>
          <w:lang w:val="es-ES"/>
        </w:rPr>
      </w:pPr>
      <w:r>
        <w:rPr>
          <w:lang w:val="es-ES"/>
        </w:rPr>
        <w:t xml:space="preserve">Presentación de la herramienta </w:t>
      </w:r>
      <w:proofErr w:type="spellStart"/>
      <w:r>
        <w:rPr>
          <w:lang w:val="es-ES"/>
        </w:rPr>
        <w:t>Maven</w:t>
      </w:r>
      <w:proofErr w:type="spellEnd"/>
      <w:r>
        <w:rPr>
          <w:lang w:val="es-ES"/>
        </w:rPr>
        <w:t>, y análisis para aplicar al proyecto.</w:t>
      </w:r>
    </w:p>
    <w:p w:rsidR="00A75444" w:rsidRPr="00432FFC" w:rsidRDefault="00A75444" w:rsidP="00A75444">
      <w:pPr>
        <w:pStyle w:val="Ttulo3"/>
        <w:rPr>
          <w:lang w:val="es-ES"/>
        </w:rPr>
      </w:pPr>
      <w:r w:rsidRPr="00432FFC">
        <w:rPr>
          <w:lang w:val="es-ES"/>
        </w:rPr>
        <w:lastRenderedPageBreak/>
        <w:t>Fin de la reunión:</w:t>
      </w:r>
    </w:p>
    <w:p w:rsidR="00A75444" w:rsidRPr="00432FFC" w:rsidRDefault="00A75444" w:rsidP="00A75444">
      <w:pPr>
        <w:rPr>
          <w:lang w:val="es-ES"/>
        </w:rPr>
      </w:pPr>
      <w:r w:rsidRPr="00432FFC">
        <w:rPr>
          <w:lang w:val="es-ES"/>
        </w:rPr>
        <w:t xml:space="preserve">La reunión fue clausurada a las </w:t>
      </w:r>
      <w:r w:rsidR="00685B4A">
        <w:rPr>
          <w:lang w:val="es-ES"/>
        </w:rPr>
        <w:t>18</w:t>
      </w:r>
      <w:r>
        <w:rPr>
          <w:lang w:val="es-ES"/>
        </w:rPr>
        <w:t xml:space="preserve">  horas</w:t>
      </w:r>
      <w:r w:rsidRPr="00432FFC">
        <w:rPr>
          <w:lang w:val="es-ES"/>
        </w:rPr>
        <w:t xml:space="preserve"> por</w:t>
      </w:r>
      <w:r>
        <w:rPr>
          <w:lang w:val="es-ES"/>
        </w:rPr>
        <w:t xml:space="preserve"> María Álvarez</w:t>
      </w:r>
      <w:r w:rsidRPr="00432FFC">
        <w:rPr>
          <w:lang w:val="es-ES"/>
        </w:rPr>
        <w:t xml:space="preserve">. La próxima junta general se celebrará a las </w:t>
      </w:r>
      <w:r w:rsidR="00685B4A">
        <w:rPr>
          <w:lang w:val="es-ES"/>
        </w:rPr>
        <w:t>17</w:t>
      </w:r>
      <w:r>
        <w:rPr>
          <w:lang w:val="es-ES"/>
        </w:rPr>
        <w:t>:00 horas</w:t>
      </w:r>
      <w:r w:rsidRPr="00432FFC">
        <w:rPr>
          <w:lang w:val="es-ES"/>
        </w:rPr>
        <w:t xml:space="preserve"> del </w:t>
      </w:r>
      <w:r w:rsidR="00685B4A">
        <w:rPr>
          <w:lang w:val="es-ES"/>
        </w:rPr>
        <w:t>12</w:t>
      </w:r>
      <w:r>
        <w:rPr>
          <w:lang w:val="es-ES"/>
        </w:rPr>
        <w:t xml:space="preserve"> de </w:t>
      </w:r>
      <w:r w:rsidR="00685B4A">
        <w:rPr>
          <w:lang w:val="es-ES"/>
        </w:rPr>
        <w:t>diciembre</w:t>
      </w:r>
      <w:r>
        <w:rPr>
          <w:lang w:val="es-ES"/>
        </w:rPr>
        <w:t xml:space="preserve"> de 2013</w:t>
      </w:r>
      <w:r w:rsidRPr="00432FFC">
        <w:rPr>
          <w:lang w:val="es-ES"/>
        </w:rPr>
        <w:t xml:space="preserve"> en </w:t>
      </w:r>
      <w:r>
        <w:rPr>
          <w:lang w:val="es-ES"/>
        </w:rPr>
        <w:t>la Escuela Superior de Informática.</w:t>
      </w:r>
    </w:p>
    <w:p w:rsidR="00A75444" w:rsidRPr="00432FFC" w:rsidRDefault="00A75444" w:rsidP="00A75444">
      <w:pPr>
        <w:pStyle w:val="Nombres"/>
        <w:rPr>
          <w:lang w:val="es-ES"/>
        </w:rPr>
      </w:pPr>
      <w:r w:rsidRPr="00432FFC">
        <w:rPr>
          <w:lang w:val="es-ES"/>
        </w:rPr>
        <w:t>Actas presentadas por:</w:t>
      </w:r>
      <w:r w:rsidRPr="00432FFC">
        <w:rPr>
          <w:lang w:val="es-ES"/>
        </w:rPr>
        <w:tab/>
      </w:r>
      <w:r>
        <w:rPr>
          <w:lang w:val="es-ES"/>
        </w:rPr>
        <w:t>María Álvarez Rodríguez</w:t>
      </w:r>
    </w:p>
    <w:p w:rsidR="00A75444" w:rsidRPr="00432FFC" w:rsidRDefault="00A75444" w:rsidP="00A75444">
      <w:pPr>
        <w:pStyle w:val="Nombres"/>
        <w:rPr>
          <w:lang w:val="es-ES"/>
        </w:rPr>
      </w:pPr>
    </w:p>
    <w:p w:rsidR="00685B4A" w:rsidRDefault="00685B4A">
      <w:pPr>
        <w:spacing w:after="0"/>
        <w:rPr>
          <w:lang w:val="es-ES" w:bidi="en-US"/>
        </w:rPr>
      </w:pPr>
      <w:r>
        <w:rPr>
          <w:lang w:val="es-ES" w:bidi="en-US"/>
        </w:rPr>
        <w:br w:type="page"/>
      </w:r>
    </w:p>
    <w:p w:rsidR="00685B4A" w:rsidRPr="00F4163C" w:rsidRDefault="00685B4A" w:rsidP="00685B4A">
      <w:pPr>
        <w:pStyle w:val="Ttulo1"/>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685B4A" w:rsidRPr="00432FFC" w:rsidRDefault="00685B4A" w:rsidP="00685B4A">
      <w:pPr>
        <w:pStyle w:val="Ttulo2"/>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12</w:t>
      </w:r>
      <w:r>
        <w:rPr>
          <w:noProof/>
          <w:lang w:val="es-ES"/>
        </w:rPr>
        <w:t xml:space="preserve"> de diciembre de 2013</w:t>
      </w:r>
      <w:r w:rsidRPr="00432FFC">
        <w:rPr>
          <w:lang w:val="es-ES"/>
        </w:rPr>
        <w:fldChar w:fldCharType="end"/>
      </w:r>
    </w:p>
    <w:p w:rsidR="00685B4A" w:rsidRPr="00432FFC" w:rsidRDefault="00685B4A" w:rsidP="00685B4A">
      <w:pPr>
        <w:pStyle w:val="Ttulo3"/>
        <w:rPr>
          <w:lang w:val="es-ES"/>
        </w:rPr>
      </w:pPr>
      <w:r w:rsidRPr="00432FFC">
        <w:rPr>
          <w:lang w:val="es-ES"/>
        </w:rPr>
        <w:t>Apertura:</w:t>
      </w:r>
    </w:p>
    <w:p w:rsidR="00685B4A" w:rsidRPr="00432FFC" w:rsidRDefault="00685B4A" w:rsidP="00685B4A">
      <w:pPr>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w:t>
      </w:r>
      <w:r>
        <w:rPr>
          <w:lang w:val="es-ES"/>
        </w:rPr>
        <w:t xml:space="preserve"> horas</w:t>
      </w:r>
      <w:r w:rsidRPr="00432FFC">
        <w:rPr>
          <w:lang w:val="es-ES"/>
        </w:rPr>
        <w:t xml:space="preserve"> del </w:t>
      </w:r>
      <w:r>
        <w:rPr>
          <w:lang w:val="es-ES"/>
        </w:rPr>
        <w:t>12</w:t>
      </w:r>
      <w:r>
        <w:rPr>
          <w:lang w:val="es-ES"/>
        </w:rPr>
        <w:t xml:space="preserve"> de diciembre de 2013</w:t>
      </w:r>
      <w:r w:rsidRPr="00432FFC">
        <w:rPr>
          <w:lang w:val="es-ES"/>
        </w:rPr>
        <w:t xml:space="preserve"> en </w:t>
      </w:r>
      <w:r>
        <w:rPr>
          <w:lang w:val="es-ES"/>
        </w:rPr>
        <w:t>la Escuela Superior de Informática.</w:t>
      </w:r>
    </w:p>
    <w:p w:rsidR="00685B4A" w:rsidRPr="00432FFC" w:rsidRDefault="00685B4A" w:rsidP="00685B4A">
      <w:pPr>
        <w:pStyle w:val="Ttulo3"/>
        <w:rPr>
          <w:lang w:val="es-ES"/>
        </w:rPr>
      </w:pPr>
      <w:r w:rsidRPr="00432FFC">
        <w:rPr>
          <w:lang w:val="es-ES"/>
        </w:rPr>
        <w:t>Asistentes:</w:t>
      </w:r>
    </w:p>
    <w:p w:rsidR="00685B4A" w:rsidRDefault="00685B4A" w:rsidP="00685B4A">
      <w:pPr>
        <w:numPr>
          <w:ilvl w:val="0"/>
          <w:numId w:val="1"/>
        </w:numPr>
        <w:rPr>
          <w:lang w:val="es-ES"/>
        </w:rPr>
      </w:pPr>
      <w:proofErr w:type="spellStart"/>
      <w:r>
        <w:rPr>
          <w:lang w:val="es-ES"/>
        </w:rPr>
        <w:t>Raul</w:t>
      </w:r>
      <w:proofErr w:type="spellEnd"/>
      <w:r>
        <w:rPr>
          <w:lang w:val="es-ES"/>
        </w:rPr>
        <w:t xml:space="preserve"> García Hidalgo</w:t>
      </w:r>
    </w:p>
    <w:p w:rsidR="00685B4A" w:rsidRDefault="00685B4A" w:rsidP="00685B4A">
      <w:pPr>
        <w:numPr>
          <w:ilvl w:val="0"/>
          <w:numId w:val="1"/>
        </w:numPr>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685B4A" w:rsidRDefault="00685B4A" w:rsidP="00685B4A">
      <w:pPr>
        <w:numPr>
          <w:ilvl w:val="0"/>
          <w:numId w:val="1"/>
        </w:numPr>
        <w:rPr>
          <w:lang w:val="es-ES"/>
        </w:rPr>
      </w:pPr>
      <w:r>
        <w:rPr>
          <w:lang w:val="es-ES"/>
        </w:rPr>
        <w:t>David Martín García</w:t>
      </w:r>
    </w:p>
    <w:p w:rsidR="00685B4A" w:rsidRPr="00432FFC" w:rsidRDefault="00685B4A" w:rsidP="00685B4A">
      <w:pPr>
        <w:numPr>
          <w:ilvl w:val="0"/>
          <w:numId w:val="1"/>
        </w:numPr>
        <w:rPr>
          <w:lang w:val="es-ES"/>
        </w:rPr>
      </w:pPr>
      <w:r>
        <w:rPr>
          <w:lang w:val="es-ES"/>
        </w:rPr>
        <w:t>María Álvarez Rodríguez</w:t>
      </w:r>
    </w:p>
    <w:p w:rsidR="00685B4A" w:rsidRDefault="00685B4A" w:rsidP="00685B4A">
      <w:pPr>
        <w:pStyle w:val="Ttulo1"/>
        <w:rPr>
          <w:lang w:val="es-ES"/>
        </w:rPr>
      </w:pPr>
    </w:p>
    <w:p w:rsidR="00685B4A" w:rsidRPr="00432FFC" w:rsidRDefault="00685B4A" w:rsidP="00685B4A">
      <w:pPr>
        <w:pStyle w:val="Ttulo1"/>
        <w:jc w:val="left"/>
        <w:rPr>
          <w:lang w:val="es-ES"/>
        </w:rPr>
      </w:pPr>
      <w:r w:rsidRPr="00432FFC">
        <w:rPr>
          <w:lang w:val="es-ES"/>
        </w:rPr>
        <w:t>Aprobación del orden del día</w:t>
      </w:r>
    </w:p>
    <w:p w:rsidR="00685B4A" w:rsidRDefault="00685B4A" w:rsidP="00685B4A">
      <w:pPr>
        <w:rPr>
          <w:lang w:val="es-ES"/>
        </w:rPr>
      </w:pPr>
      <w:r w:rsidRPr="00432FFC">
        <w:rPr>
          <w:lang w:val="es-ES"/>
        </w:rPr>
        <w:t>El orden del día contó con la aprobación unánime de los asistentes tras su distribución.</w:t>
      </w:r>
    </w:p>
    <w:p w:rsidR="00685B4A" w:rsidRPr="00432FFC" w:rsidRDefault="00685B4A" w:rsidP="00685B4A">
      <w:pPr>
        <w:rPr>
          <w:lang w:val="es-ES"/>
        </w:rPr>
      </w:pPr>
    </w:p>
    <w:p w:rsidR="00685B4A" w:rsidRPr="00432FFC" w:rsidRDefault="00685B4A" w:rsidP="00685B4A">
      <w:pPr>
        <w:pStyle w:val="Ttulo1"/>
        <w:jc w:val="left"/>
        <w:rPr>
          <w:lang w:val="es-ES"/>
        </w:rPr>
      </w:pPr>
      <w:r w:rsidRPr="00432FFC">
        <w:rPr>
          <w:lang w:val="es-ES"/>
        </w:rPr>
        <w:t>Aprobación de las actas</w:t>
      </w:r>
    </w:p>
    <w:p w:rsidR="00685B4A" w:rsidRDefault="00685B4A" w:rsidP="00685B4A">
      <w:pPr>
        <w:rPr>
          <w:lang w:val="es-ES"/>
        </w:rPr>
      </w:pPr>
      <w:r w:rsidRPr="00432FFC">
        <w:rPr>
          <w:lang w:val="es-ES"/>
        </w:rPr>
        <w:t>Las actas de la reunión anterior contaron con la aprobación unánime de los asistentes tras su distribución.</w:t>
      </w:r>
    </w:p>
    <w:p w:rsidR="00685B4A" w:rsidRPr="00432FFC" w:rsidRDefault="00685B4A" w:rsidP="00685B4A">
      <w:pPr>
        <w:rPr>
          <w:lang w:val="es-ES"/>
        </w:rPr>
      </w:pPr>
    </w:p>
    <w:p w:rsidR="00685B4A" w:rsidRPr="00432FFC" w:rsidRDefault="00685B4A" w:rsidP="00685B4A">
      <w:pPr>
        <w:pStyle w:val="Ttulo1"/>
        <w:jc w:val="left"/>
        <w:rPr>
          <w:lang w:val="es-ES"/>
        </w:rPr>
      </w:pPr>
      <w:r w:rsidRPr="00432FFC">
        <w:rPr>
          <w:lang w:val="es-ES"/>
        </w:rPr>
        <w:t>Asuntos pendientes</w:t>
      </w:r>
    </w:p>
    <w:p w:rsidR="00685B4A" w:rsidRDefault="00685B4A" w:rsidP="00685B4A">
      <w:pPr>
        <w:rPr>
          <w:lang w:val="es-ES"/>
        </w:rPr>
      </w:pPr>
      <w:r>
        <w:rPr>
          <w:lang w:val="es-ES"/>
        </w:rPr>
        <w:t>Los asuntos a tratar fueron los siguientes:</w:t>
      </w:r>
    </w:p>
    <w:p w:rsidR="00685B4A" w:rsidRDefault="00685B4A" w:rsidP="00685B4A">
      <w:pPr>
        <w:rPr>
          <w:lang w:val="es-ES"/>
        </w:rPr>
      </w:pPr>
      <w:proofErr w:type="spellStart"/>
      <w:r>
        <w:rPr>
          <w:lang w:val="es-ES"/>
        </w:rPr>
        <w:t>Planning</w:t>
      </w:r>
      <w:proofErr w:type="spellEnd"/>
      <w:r>
        <w:rPr>
          <w:lang w:val="es-ES"/>
        </w:rPr>
        <w:t xml:space="preserve"> de desarrollo del proyecto usando </w:t>
      </w:r>
      <w:proofErr w:type="spellStart"/>
      <w:r>
        <w:rPr>
          <w:lang w:val="es-ES"/>
        </w:rPr>
        <w:t>Maven</w:t>
      </w:r>
      <w:proofErr w:type="spellEnd"/>
      <w:r>
        <w:rPr>
          <w:lang w:val="es-ES"/>
        </w:rPr>
        <w:t>, se trataron los probl</w:t>
      </w:r>
      <w:r>
        <w:rPr>
          <w:lang w:val="es-ES"/>
        </w:rPr>
        <w:t>emas que presenta la herramienta.</w:t>
      </w:r>
    </w:p>
    <w:p w:rsidR="00685B4A" w:rsidRDefault="00685B4A" w:rsidP="00685B4A">
      <w:pPr>
        <w:rPr>
          <w:lang w:val="es-ES"/>
        </w:rPr>
      </w:pPr>
      <w:r>
        <w:rPr>
          <w:lang w:val="es-ES"/>
        </w:rPr>
        <w:t xml:space="preserve">Distribución del trabajo para iniciar la implementación de los módulos </w:t>
      </w:r>
      <w:proofErr w:type="spellStart"/>
      <w:r>
        <w:rPr>
          <w:lang w:val="es-ES"/>
        </w:rPr>
        <w:t>Maven</w:t>
      </w:r>
      <w:proofErr w:type="spellEnd"/>
      <w:r>
        <w:rPr>
          <w:lang w:val="es-ES"/>
        </w:rPr>
        <w:t>.</w:t>
      </w:r>
    </w:p>
    <w:p w:rsidR="00685B4A" w:rsidRDefault="00685B4A" w:rsidP="00685B4A">
      <w:pPr>
        <w:pStyle w:val="Ttulo1"/>
        <w:jc w:val="left"/>
        <w:rPr>
          <w:lang w:val="es-ES"/>
        </w:rPr>
      </w:pPr>
      <w:r>
        <w:rPr>
          <w:lang w:val="es-ES"/>
        </w:rPr>
        <w:t>O</w:t>
      </w:r>
      <w:r w:rsidRPr="00432FFC">
        <w:rPr>
          <w:lang w:val="es-ES"/>
        </w:rPr>
        <w:t>rden del día para la próxima reunión</w:t>
      </w:r>
    </w:p>
    <w:p w:rsidR="00685B4A" w:rsidRPr="00685B4A" w:rsidRDefault="00685B4A" w:rsidP="00685B4A">
      <w:pPr>
        <w:rPr>
          <w:lang w:val="es-ES"/>
        </w:rPr>
      </w:pPr>
      <w:r>
        <w:rPr>
          <w:lang w:val="es-ES"/>
        </w:rPr>
        <w:t xml:space="preserve">Evaluar el desarrollo de la creación de módulos </w:t>
      </w:r>
      <w:proofErr w:type="spellStart"/>
      <w:r>
        <w:rPr>
          <w:lang w:val="es-ES"/>
        </w:rPr>
        <w:t>maven</w:t>
      </w:r>
      <w:proofErr w:type="spellEnd"/>
      <w:r>
        <w:rPr>
          <w:lang w:val="es-ES"/>
        </w:rPr>
        <w:t xml:space="preserve"> y </w:t>
      </w:r>
      <w:r w:rsidR="0051391E">
        <w:rPr>
          <w:lang w:val="es-ES"/>
        </w:rPr>
        <w:t xml:space="preserve">toma de contacto con la etapa </w:t>
      </w:r>
      <w:proofErr w:type="spellStart"/>
      <w:r w:rsidR="0051391E">
        <w:rPr>
          <w:lang w:val="es-ES"/>
        </w:rPr>
        <w:t>testing</w:t>
      </w:r>
      <w:proofErr w:type="spellEnd"/>
      <w:r w:rsidR="0051391E">
        <w:rPr>
          <w:lang w:val="es-ES"/>
        </w:rPr>
        <w:t>.</w:t>
      </w:r>
    </w:p>
    <w:p w:rsidR="00685B4A" w:rsidRPr="00432FFC" w:rsidRDefault="00685B4A" w:rsidP="00685B4A">
      <w:pPr>
        <w:pStyle w:val="Ttulo3"/>
        <w:rPr>
          <w:lang w:val="es-ES"/>
        </w:rPr>
      </w:pPr>
      <w:r w:rsidRPr="00432FFC">
        <w:rPr>
          <w:lang w:val="es-ES"/>
        </w:rPr>
        <w:lastRenderedPageBreak/>
        <w:t>Fin de la reunión:</w:t>
      </w:r>
    </w:p>
    <w:p w:rsidR="00685B4A" w:rsidRPr="00432FFC" w:rsidRDefault="00685B4A" w:rsidP="00685B4A">
      <w:pPr>
        <w:rPr>
          <w:lang w:val="es-ES"/>
        </w:rPr>
      </w:pPr>
      <w:r w:rsidRPr="00432FFC">
        <w:rPr>
          <w:lang w:val="es-ES"/>
        </w:rPr>
        <w:t xml:space="preserve">La reunión fue clausurada a las </w:t>
      </w:r>
      <w:r>
        <w:rPr>
          <w:lang w:val="es-ES"/>
        </w:rPr>
        <w:t>18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17:00 horas</w:t>
      </w:r>
      <w:r w:rsidRPr="00432FFC">
        <w:rPr>
          <w:lang w:val="es-ES"/>
        </w:rPr>
        <w:t xml:space="preserve"> del </w:t>
      </w:r>
      <w:r w:rsidR="0051391E">
        <w:rPr>
          <w:lang w:val="es-ES"/>
        </w:rPr>
        <w:t>19</w:t>
      </w:r>
      <w:r>
        <w:rPr>
          <w:lang w:val="es-ES"/>
        </w:rPr>
        <w:t xml:space="preserve"> de diciembre de 2013</w:t>
      </w:r>
      <w:r w:rsidRPr="00432FFC">
        <w:rPr>
          <w:lang w:val="es-ES"/>
        </w:rPr>
        <w:t xml:space="preserve"> en </w:t>
      </w:r>
      <w:r>
        <w:rPr>
          <w:lang w:val="es-ES"/>
        </w:rPr>
        <w:t>la Escuela Superior de Informática.</w:t>
      </w:r>
    </w:p>
    <w:p w:rsidR="00685B4A" w:rsidRPr="00432FFC" w:rsidRDefault="00685B4A" w:rsidP="00685B4A">
      <w:pPr>
        <w:pStyle w:val="Nombres"/>
        <w:rPr>
          <w:lang w:val="es-ES"/>
        </w:rPr>
      </w:pPr>
      <w:r w:rsidRPr="00432FFC">
        <w:rPr>
          <w:lang w:val="es-ES"/>
        </w:rPr>
        <w:t>Actas presentadas por:</w:t>
      </w:r>
      <w:r w:rsidRPr="00432FFC">
        <w:rPr>
          <w:lang w:val="es-ES"/>
        </w:rPr>
        <w:tab/>
      </w:r>
      <w:r>
        <w:rPr>
          <w:lang w:val="es-ES"/>
        </w:rPr>
        <w:t>María Álvarez Rodríguez</w:t>
      </w:r>
    </w:p>
    <w:p w:rsidR="0051391E" w:rsidRDefault="0051391E">
      <w:pPr>
        <w:spacing w:after="0"/>
        <w:rPr>
          <w:lang w:val="es-ES" w:bidi="en-US"/>
        </w:rPr>
      </w:pPr>
      <w:r>
        <w:rPr>
          <w:lang w:val="es-ES" w:bidi="en-US"/>
        </w:rPr>
        <w:br w:type="page"/>
      </w:r>
    </w:p>
    <w:p w:rsidR="0051391E" w:rsidRPr="00F4163C" w:rsidRDefault="0051391E" w:rsidP="0051391E">
      <w:pPr>
        <w:pStyle w:val="Ttulo1"/>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51391E" w:rsidRPr="00432FFC" w:rsidRDefault="0051391E" w:rsidP="0051391E">
      <w:pPr>
        <w:pStyle w:val="Ttulo2"/>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19</w:t>
      </w:r>
      <w:r>
        <w:rPr>
          <w:noProof/>
          <w:lang w:val="es-ES"/>
        </w:rPr>
        <w:t xml:space="preserve"> de diciembre de 2013</w:t>
      </w:r>
      <w:r w:rsidRPr="00432FFC">
        <w:rPr>
          <w:lang w:val="es-ES"/>
        </w:rPr>
        <w:fldChar w:fldCharType="end"/>
      </w:r>
    </w:p>
    <w:p w:rsidR="0051391E" w:rsidRPr="00432FFC" w:rsidRDefault="0051391E" w:rsidP="0051391E">
      <w:pPr>
        <w:pStyle w:val="Ttulo3"/>
        <w:rPr>
          <w:lang w:val="es-ES"/>
        </w:rPr>
      </w:pPr>
      <w:r w:rsidRPr="00432FFC">
        <w:rPr>
          <w:lang w:val="es-ES"/>
        </w:rPr>
        <w:t>Apertura:</w:t>
      </w:r>
    </w:p>
    <w:p w:rsidR="0051391E" w:rsidRPr="00432FFC" w:rsidRDefault="0051391E" w:rsidP="0051391E">
      <w:pPr>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17 horas</w:t>
      </w:r>
      <w:r w:rsidRPr="00432FFC">
        <w:rPr>
          <w:lang w:val="es-ES"/>
        </w:rPr>
        <w:t xml:space="preserve"> del </w:t>
      </w:r>
      <w:r>
        <w:rPr>
          <w:lang w:val="es-ES"/>
        </w:rPr>
        <w:t>19</w:t>
      </w:r>
      <w:r>
        <w:rPr>
          <w:lang w:val="es-ES"/>
        </w:rPr>
        <w:t xml:space="preserve"> de diciembre de 2013</w:t>
      </w:r>
      <w:r w:rsidRPr="00432FFC">
        <w:rPr>
          <w:lang w:val="es-ES"/>
        </w:rPr>
        <w:t xml:space="preserve"> en </w:t>
      </w:r>
      <w:r>
        <w:rPr>
          <w:lang w:val="es-ES"/>
        </w:rPr>
        <w:t>la Escuela Superior de Informática.</w:t>
      </w:r>
    </w:p>
    <w:p w:rsidR="0051391E" w:rsidRPr="00432FFC" w:rsidRDefault="0051391E" w:rsidP="0051391E">
      <w:pPr>
        <w:pStyle w:val="Ttulo3"/>
        <w:rPr>
          <w:lang w:val="es-ES"/>
        </w:rPr>
      </w:pPr>
      <w:r w:rsidRPr="00432FFC">
        <w:rPr>
          <w:lang w:val="es-ES"/>
        </w:rPr>
        <w:t>Asistentes:</w:t>
      </w:r>
    </w:p>
    <w:p w:rsidR="0051391E" w:rsidRDefault="0051391E" w:rsidP="0051391E">
      <w:pPr>
        <w:numPr>
          <w:ilvl w:val="0"/>
          <w:numId w:val="1"/>
        </w:numPr>
        <w:rPr>
          <w:lang w:val="es-ES"/>
        </w:rPr>
      </w:pPr>
      <w:proofErr w:type="spellStart"/>
      <w:r>
        <w:rPr>
          <w:lang w:val="es-ES"/>
        </w:rPr>
        <w:t>Raul</w:t>
      </w:r>
      <w:proofErr w:type="spellEnd"/>
      <w:r>
        <w:rPr>
          <w:lang w:val="es-ES"/>
        </w:rPr>
        <w:t xml:space="preserve"> García Hidalgo</w:t>
      </w:r>
    </w:p>
    <w:p w:rsidR="0051391E" w:rsidRDefault="0051391E" w:rsidP="0051391E">
      <w:pPr>
        <w:numPr>
          <w:ilvl w:val="0"/>
          <w:numId w:val="1"/>
        </w:numPr>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51391E" w:rsidRDefault="0051391E" w:rsidP="0051391E">
      <w:pPr>
        <w:numPr>
          <w:ilvl w:val="0"/>
          <w:numId w:val="1"/>
        </w:numPr>
        <w:rPr>
          <w:lang w:val="es-ES"/>
        </w:rPr>
      </w:pPr>
      <w:r>
        <w:rPr>
          <w:lang w:val="es-ES"/>
        </w:rPr>
        <w:t>David Martín García</w:t>
      </w:r>
    </w:p>
    <w:p w:rsidR="0051391E" w:rsidRPr="00432FFC" w:rsidRDefault="0051391E" w:rsidP="0051391E">
      <w:pPr>
        <w:numPr>
          <w:ilvl w:val="0"/>
          <w:numId w:val="1"/>
        </w:numPr>
        <w:rPr>
          <w:lang w:val="es-ES"/>
        </w:rPr>
      </w:pPr>
      <w:r>
        <w:rPr>
          <w:lang w:val="es-ES"/>
        </w:rPr>
        <w:t>María Álvarez Rodríguez</w:t>
      </w:r>
    </w:p>
    <w:p w:rsidR="0051391E" w:rsidRDefault="0051391E" w:rsidP="0051391E">
      <w:pPr>
        <w:pStyle w:val="Ttulo1"/>
        <w:rPr>
          <w:lang w:val="es-ES"/>
        </w:rPr>
      </w:pPr>
    </w:p>
    <w:p w:rsidR="0051391E" w:rsidRPr="00432FFC" w:rsidRDefault="0051391E" w:rsidP="0051391E">
      <w:pPr>
        <w:pStyle w:val="Ttulo1"/>
        <w:jc w:val="left"/>
        <w:rPr>
          <w:lang w:val="es-ES"/>
        </w:rPr>
      </w:pPr>
      <w:r w:rsidRPr="00432FFC">
        <w:rPr>
          <w:lang w:val="es-ES"/>
        </w:rPr>
        <w:t>Aprobación del orden del día</w:t>
      </w:r>
    </w:p>
    <w:p w:rsidR="0051391E" w:rsidRDefault="0051391E" w:rsidP="0051391E">
      <w:pPr>
        <w:rPr>
          <w:lang w:val="es-ES"/>
        </w:rPr>
      </w:pPr>
      <w:r w:rsidRPr="00432FFC">
        <w:rPr>
          <w:lang w:val="es-ES"/>
        </w:rPr>
        <w:t>El orden del día contó con la aprobación unánime de los asistentes tras su distribución.</w:t>
      </w:r>
    </w:p>
    <w:p w:rsidR="0051391E" w:rsidRPr="00432FFC" w:rsidRDefault="0051391E" w:rsidP="0051391E">
      <w:pPr>
        <w:rPr>
          <w:lang w:val="es-ES"/>
        </w:rPr>
      </w:pPr>
    </w:p>
    <w:p w:rsidR="0051391E" w:rsidRPr="00432FFC" w:rsidRDefault="0051391E" w:rsidP="0051391E">
      <w:pPr>
        <w:pStyle w:val="Ttulo1"/>
        <w:jc w:val="left"/>
        <w:rPr>
          <w:lang w:val="es-ES"/>
        </w:rPr>
      </w:pPr>
      <w:r w:rsidRPr="00432FFC">
        <w:rPr>
          <w:lang w:val="es-ES"/>
        </w:rPr>
        <w:t>Aprobación de las actas</w:t>
      </w:r>
    </w:p>
    <w:p w:rsidR="0051391E" w:rsidRDefault="0051391E" w:rsidP="0051391E">
      <w:pPr>
        <w:rPr>
          <w:lang w:val="es-ES"/>
        </w:rPr>
      </w:pPr>
      <w:r w:rsidRPr="00432FFC">
        <w:rPr>
          <w:lang w:val="es-ES"/>
        </w:rPr>
        <w:t>Las actas de la reunión anterior contaron con la aprobación unánime de los asistentes tras su distribución.</w:t>
      </w:r>
    </w:p>
    <w:p w:rsidR="0051391E" w:rsidRPr="00432FFC" w:rsidRDefault="0051391E" w:rsidP="0051391E">
      <w:pPr>
        <w:rPr>
          <w:lang w:val="es-ES"/>
        </w:rPr>
      </w:pPr>
    </w:p>
    <w:p w:rsidR="0051391E" w:rsidRPr="00432FFC" w:rsidRDefault="0051391E" w:rsidP="0051391E">
      <w:pPr>
        <w:pStyle w:val="Ttulo1"/>
        <w:jc w:val="left"/>
        <w:rPr>
          <w:lang w:val="es-ES"/>
        </w:rPr>
      </w:pPr>
      <w:r w:rsidRPr="00432FFC">
        <w:rPr>
          <w:lang w:val="es-ES"/>
        </w:rPr>
        <w:t>Asuntos pendientes</w:t>
      </w:r>
    </w:p>
    <w:p w:rsidR="0051391E" w:rsidRDefault="0051391E" w:rsidP="0051391E">
      <w:pPr>
        <w:rPr>
          <w:lang w:val="es-ES"/>
        </w:rPr>
      </w:pPr>
      <w:r>
        <w:rPr>
          <w:lang w:val="es-ES"/>
        </w:rPr>
        <w:t>Los asuntos a tratar fueron los siguientes:</w:t>
      </w:r>
    </w:p>
    <w:p w:rsidR="0051391E" w:rsidRDefault="0051391E" w:rsidP="0051391E">
      <w:pPr>
        <w:rPr>
          <w:lang w:val="es-ES"/>
        </w:rPr>
      </w:pPr>
      <w:r>
        <w:rPr>
          <w:lang w:val="es-ES"/>
        </w:rPr>
        <w:t xml:space="preserve">Los problemas dados por </w:t>
      </w:r>
      <w:proofErr w:type="spellStart"/>
      <w:r>
        <w:rPr>
          <w:lang w:val="es-ES"/>
        </w:rPr>
        <w:t>Maven</w:t>
      </w:r>
      <w:proofErr w:type="spellEnd"/>
      <w:r>
        <w:rPr>
          <w:lang w:val="es-ES"/>
        </w:rPr>
        <w:t xml:space="preserve"> llevan a tomar la decisión de continuar con el proyecto y las pruebas sin usar dicha herramienta.</w:t>
      </w:r>
    </w:p>
    <w:p w:rsidR="0051391E" w:rsidRDefault="0051391E" w:rsidP="0051391E">
      <w:pPr>
        <w:rPr>
          <w:lang w:val="es-ES"/>
        </w:rPr>
      </w:pPr>
      <w:r>
        <w:rPr>
          <w:lang w:val="es-ES"/>
        </w:rPr>
        <w:t xml:space="preserve">Se inicia la etapa de </w:t>
      </w:r>
      <w:proofErr w:type="spellStart"/>
      <w:r>
        <w:rPr>
          <w:lang w:val="es-ES"/>
        </w:rPr>
        <w:t>testing</w:t>
      </w:r>
      <w:proofErr w:type="spellEnd"/>
      <w:r>
        <w:rPr>
          <w:lang w:val="es-ES"/>
        </w:rPr>
        <w:t>, estableciendo las pruebas a ejecutar para los distintos casos de uso.</w:t>
      </w:r>
    </w:p>
    <w:p w:rsidR="0051391E" w:rsidRDefault="0051391E" w:rsidP="0051391E">
      <w:pPr>
        <w:pStyle w:val="Ttulo1"/>
        <w:jc w:val="left"/>
        <w:rPr>
          <w:lang w:val="es-ES"/>
        </w:rPr>
      </w:pPr>
      <w:r>
        <w:rPr>
          <w:lang w:val="es-ES"/>
        </w:rPr>
        <w:t>O</w:t>
      </w:r>
      <w:r w:rsidRPr="00432FFC">
        <w:rPr>
          <w:lang w:val="es-ES"/>
        </w:rPr>
        <w:t>rden del día para la próxima reunión</w:t>
      </w:r>
    </w:p>
    <w:p w:rsidR="0051391E" w:rsidRPr="0051391E" w:rsidRDefault="0051391E" w:rsidP="0051391E">
      <w:pPr>
        <w:pStyle w:val="Ttulo3"/>
        <w:rPr>
          <w:b w:val="0"/>
          <w:lang w:val="es-ES"/>
        </w:rPr>
      </w:pPr>
      <w:r>
        <w:rPr>
          <w:b w:val="0"/>
          <w:lang w:val="es-ES"/>
        </w:rPr>
        <w:lastRenderedPageBreak/>
        <w:t>Evaluación final del proyecto.</w:t>
      </w:r>
    </w:p>
    <w:p w:rsidR="0051391E" w:rsidRPr="00432FFC" w:rsidRDefault="0051391E" w:rsidP="0051391E">
      <w:pPr>
        <w:pStyle w:val="Ttulo3"/>
        <w:rPr>
          <w:lang w:val="es-ES"/>
        </w:rPr>
      </w:pPr>
      <w:r w:rsidRPr="00432FFC">
        <w:rPr>
          <w:lang w:val="es-ES"/>
        </w:rPr>
        <w:t>Fin de la reunión:</w:t>
      </w:r>
    </w:p>
    <w:p w:rsidR="0051391E" w:rsidRPr="00432FFC" w:rsidRDefault="0051391E" w:rsidP="0051391E">
      <w:pPr>
        <w:rPr>
          <w:lang w:val="es-ES"/>
        </w:rPr>
      </w:pPr>
      <w:r w:rsidRPr="00432FFC">
        <w:rPr>
          <w:lang w:val="es-ES"/>
        </w:rPr>
        <w:t xml:space="preserve">La reunión fue clausurada a las </w:t>
      </w:r>
      <w:r>
        <w:rPr>
          <w:lang w:val="es-ES"/>
        </w:rPr>
        <w:t>18  horas</w:t>
      </w:r>
      <w:r w:rsidRPr="00432FFC">
        <w:rPr>
          <w:lang w:val="es-ES"/>
        </w:rPr>
        <w:t xml:space="preserve"> por</w:t>
      </w:r>
      <w:r>
        <w:rPr>
          <w:lang w:val="es-ES"/>
        </w:rPr>
        <w:t xml:space="preserve"> María Álvarez</w:t>
      </w:r>
      <w:r w:rsidRPr="00432FFC">
        <w:rPr>
          <w:lang w:val="es-ES"/>
        </w:rPr>
        <w:t xml:space="preserve">. La próxima junta general se celebrará a las </w:t>
      </w:r>
      <w:r>
        <w:rPr>
          <w:lang w:val="es-ES"/>
        </w:rPr>
        <w:t>16</w:t>
      </w:r>
      <w:r>
        <w:rPr>
          <w:lang w:val="es-ES"/>
        </w:rPr>
        <w:t>:00 horas</w:t>
      </w:r>
      <w:r w:rsidRPr="00432FFC">
        <w:rPr>
          <w:lang w:val="es-ES"/>
        </w:rPr>
        <w:t xml:space="preserve"> del </w:t>
      </w:r>
      <w:r>
        <w:rPr>
          <w:lang w:val="es-ES"/>
        </w:rPr>
        <w:t>20</w:t>
      </w:r>
      <w:r>
        <w:rPr>
          <w:lang w:val="es-ES"/>
        </w:rPr>
        <w:t xml:space="preserve"> de diciembre de 2013</w:t>
      </w:r>
      <w:r w:rsidRPr="00432FFC">
        <w:rPr>
          <w:lang w:val="es-ES"/>
        </w:rPr>
        <w:t xml:space="preserve"> en </w:t>
      </w:r>
      <w:r>
        <w:rPr>
          <w:lang w:val="es-ES"/>
        </w:rPr>
        <w:t>la Escuela Superior de Informática.</w:t>
      </w:r>
    </w:p>
    <w:p w:rsidR="0051391E" w:rsidRPr="00432FFC" w:rsidRDefault="0051391E" w:rsidP="0051391E">
      <w:pPr>
        <w:pStyle w:val="Nombres"/>
        <w:rPr>
          <w:lang w:val="es-ES"/>
        </w:rPr>
      </w:pPr>
      <w:r w:rsidRPr="00432FFC">
        <w:rPr>
          <w:lang w:val="es-ES"/>
        </w:rPr>
        <w:t>Actas presentadas por:</w:t>
      </w:r>
      <w:r w:rsidRPr="00432FFC">
        <w:rPr>
          <w:lang w:val="es-ES"/>
        </w:rPr>
        <w:tab/>
      </w:r>
      <w:r>
        <w:rPr>
          <w:lang w:val="es-ES"/>
        </w:rPr>
        <w:t>María Álvarez Rodríguez</w:t>
      </w:r>
    </w:p>
    <w:p w:rsidR="0051391E" w:rsidRDefault="0051391E">
      <w:pPr>
        <w:spacing w:after="0"/>
        <w:rPr>
          <w:lang w:val="es-ES" w:bidi="en-US"/>
        </w:rPr>
      </w:pPr>
      <w:r>
        <w:rPr>
          <w:lang w:val="es-ES" w:bidi="en-US"/>
        </w:rPr>
        <w:br w:type="page"/>
      </w:r>
    </w:p>
    <w:p w:rsidR="0051391E" w:rsidRPr="00F4163C" w:rsidRDefault="0051391E" w:rsidP="0051391E">
      <w:pPr>
        <w:pStyle w:val="Ttulo1"/>
        <w:rPr>
          <w:sz w:val="32"/>
          <w:lang w:val="es-ES"/>
        </w:rPr>
      </w:pPr>
      <w:proofErr w:type="gramStart"/>
      <w:r w:rsidRPr="00F4163C">
        <w:rPr>
          <w:sz w:val="32"/>
          <w:lang w:val="es-ES"/>
        </w:rPr>
        <w:lastRenderedPageBreak/>
        <w:t>e-</w:t>
      </w:r>
      <w:proofErr w:type="spellStart"/>
      <w:r w:rsidRPr="00F4163C">
        <w:rPr>
          <w:sz w:val="32"/>
          <w:lang w:val="es-ES"/>
        </w:rPr>
        <w:t>Solution</w:t>
      </w:r>
      <w:proofErr w:type="spellEnd"/>
      <w:proofErr w:type="gramEnd"/>
    </w:p>
    <w:p w:rsidR="0051391E" w:rsidRPr="00432FFC" w:rsidRDefault="0051391E" w:rsidP="0051391E">
      <w:pPr>
        <w:pStyle w:val="Ttulo2"/>
        <w:rPr>
          <w:lang w:val="es-ES"/>
        </w:rPr>
      </w:pPr>
      <w:r w:rsidRPr="00432FFC">
        <w:rPr>
          <w:lang w:val="es-ES"/>
        </w:rPr>
        <w:t>Actas de la reunión</w:t>
      </w:r>
      <w:r w:rsidRPr="00432FFC">
        <w:rPr>
          <w:lang w:val="es-ES"/>
        </w:rPr>
        <w:br/>
      </w:r>
      <w:r w:rsidRPr="00432FFC">
        <w:rPr>
          <w:lang w:val="es-ES"/>
        </w:rPr>
        <w:fldChar w:fldCharType="begin"/>
      </w:r>
      <w:r w:rsidRPr="00432FFC">
        <w:rPr>
          <w:lang w:val="es-ES"/>
        </w:rPr>
        <w:instrText xml:space="preserve"> CREATEDATE  \@ "dd' de 'MMMM' de 'yyyy"  \* MERGEFORMAT </w:instrText>
      </w:r>
      <w:r w:rsidRPr="00432FFC">
        <w:rPr>
          <w:lang w:val="es-ES"/>
        </w:rPr>
        <w:fldChar w:fldCharType="separate"/>
      </w:r>
      <w:r>
        <w:rPr>
          <w:lang w:val="es-ES"/>
        </w:rPr>
        <w:t>20</w:t>
      </w:r>
      <w:r>
        <w:rPr>
          <w:noProof/>
          <w:lang w:val="es-ES"/>
        </w:rPr>
        <w:t xml:space="preserve"> de diciembre de 2013</w:t>
      </w:r>
      <w:r w:rsidRPr="00432FFC">
        <w:rPr>
          <w:lang w:val="es-ES"/>
        </w:rPr>
        <w:fldChar w:fldCharType="end"/>
      </w:r>
    </w:p>
    <w:p w:rsidR="0051391E" w:rsidRPr="00432FFC" w:rsidRDefault="0051391E" w:rsidP="0051391E">
      <w:pPr>
        <w:pStyle w:val="Ttulo3"/>
        <w:rPr>
          <w:lang w:val="es-ES"/>
        </w:rPr>
      </w:pPr>
      <w:r w:rsidRPr="00432FFC">
        <w:rPr>
          <w:lang w:val="es-ES"/>
        </w:rPr>
        <w:t>Apertura:</w:t>
      </w:r>
    </w:p>
    <w:p w:rsidR="0051391E" w:rsidRPr="00432FFC" w:rsidRDefault="0051391E" w:rsidP="0051391E">
      <w:pPr>
        <w:rPr>
          <w:lang w:val="es-ES"/>
        </w:rPr>
      </w:pPr>
      <w:r w:rsidRPr="00432FFC">
        <w:rPr>
          <w:lang w:val="es-ES"/>
        </w:rPr>
        <w:t xml:space="preserve">La reunión ordinaria de </w:t>
      </w:r>
      <w:r>
        <w:rPr>
          <w:lang w:val="es-ES"/>
        </w:rPr>
        <w:t>e-</w:t>
      </w:r>
      <w:proofErr w:type="spellStart"/>
      <w:r>
        <w:rPr>
          <w:lang w:val="es-ES"/>
        </w:rPr>
        <w:t>Solution</w:t>
      </w:r>
      <w:proofErr w:type="spellEnd"/>
      <w:r w:rsidRPr="00432FFC">
        <w:rPr>
          <w:lang w:val="es-ES"/>
        </w:rPr>
        <w:t xml:space="preserve"> se convocó a las </w:t>
      </w:r>
      <w:r>
        <w:rPr>
          <w:lang w:val="es-ES"/>
        </w:rPr>
        <w:t>16</w:t>
      </w:r>
      <w:r>
        <w:rPr>
          <w:lang w:val="es-ES"/>
        </w:rPr>
        <w:t xml:space="preserve"> horas</w:t>
      </w:r>
      <w:r w:rsidRPr="00432FFC">
        <w:rPr>
          <w:lang w:val="es-ES"/>
        </w:rPr>
        <w:t xml:space="preserve"> del </w:t>
      </w:r>
      <w:r>
        <w:rPr>
          <w:lang w:val="es-ES"/>
        </w:rPr>
        <w:t>20</w:t>
      </w:r>
      <w:r>
        <w:rPr>
          <w:lang w:val="es-ES"/>
        </w:rPr>
        <w:t xml:space="preserve"> de diciembre de 2013</w:t>
      </w:r>
      <w:r w:rsidRPr="00432FFC">
        <w:rPr>
          <w:lang w:val="es-ES"/>
        </w:rPr>
        <w:t xml:space="preserve"> en </w:t>
      </w:r>
      <w:r>
        <w:rPr>
          <w:lang w:val="es-ES"/>
        </w:rPr>
        <w:t>la Escuela Superior de Informática.</w:t>
      </w:r>
    </w:p>
    <w:p w:rsidR="0051391E" w:rsidRPr="00432FFC" w:rsidRDefault="0051391E" w:rsidP="0051391E">
      <w:pPr>
        <w:pStyle w:val="Ttulo3"/>
        <w:rPr>
          <w:lang w:val="es-ES"/>
        </w:rPr>
      </w:pPr>
      <w:r w:rsidRPr="00432FFC">
        <w:rPr>
          <w:lang w:val="es-ES"/>
        </w:rPr>
        <w:t>Asistentes:</w:t>
      </w:r>
    </w:p>
    <w:p w:rsidR="0051391E" w:rsidRDefault="0051391E" w:rsidP="0051391E">
      <w:pPr>
        <w:numPr>
          <w:ilvl w:val="0"/>
          <w:numId w:val="1"/>
        </w:numPr>
        <w:rPr>
          <w:lang w:val="es-ES"/>
        </w:rPr>
      </w:pPr>
      <w:proofErr w:type="spellStart"/>
      <w:r>
        <w:rPr>
          <w:lang w:val="es-ES"/>
        </w:rPr>
        <w:t>Raul</w:t>
      </w:r>
      <w:proofErr w:type="spellEnd"/>
      <w:r>
        <w:rPr>
          <w:lang w:val="es-ES"/>
        </w:rPr>
        <w:t xml:space="preserve"> García Hidalgo</w:t>
      </w:r>
    </w:p>
    <w:p w:rsidR="0051391E" w:rsidRDefault="0051391E" w:rsidP="0051391E">
      <w:pPr>
        <w:numPr>
          <w:ilvl w:val="0"/>
          <w:numId w:val="1"/>
        </w:numPr>
        <w:rPr>
          <w:lang w:val="es-ES"/>
        </w:rPr>
      </w:pPr>
      <w:proofErr w:type="spellStart"/>
      <w:r>
        <w:rPr>
          <w:lang w:val="es-ES"/>
        </w:rPr>
        <w:t>Eimard</w:t>
      </w:r>
      <w:proofErr w:type="spellEnd"/>
      <w:r>
        <w:rPr>
          <w:lang w:val="es-ES"/>
        </w:rPr>
        <w:t xml:space="preserve"> Sobrino </w:t>
      </w:r>
      <w:proofErr w:type="spellStart"/>
      <w:r>
        <w:rPr>
          <w:lang w:val="es-ES"/>
        </w:rPr>
        <w:t>Zurera</w:t>
      </w:r>
      <w:proofErr w:type="spellEnd"/>
    </w:p>
    <w:p w:rsidR="0051391E" w:rsidRDefault="0051391E" w:rsidP="0051391E">
      <w:pPr>
        <w:numPr>
          <w:ilvl w:val="0"/>
          <w:numId w:val="1"/>
        </w:numPr>
        <w:rPr>
          <w:lang w:val="es-ES"/>
        </w:rPr>
      </w:pPr>
      <w:r>
        <w:rPr>
          <w:lang w:val="es-ES"/>
        </w:rPr>
        <w:t>David Martín García</w:t>
      </w:r>
    </w:p>
    <w:p w:rsidR="0051391E" w:rsidRPr="00432FFC" w:rsidRDefault="0051391E" w:rsidP="0051391E">
      <w:pPr>
        <w:numPr>
          <w:ilvl w:val="0"/>
          <w:numId w:val="1"/>
        </w:numPr>
        <w:rPr>
          <w:lang w:val="es-ES"/>
        </w:rPr>
      </w:pPr>
      <w:r>
        <w:rPr>
          <w:lang w:val="es-ES"/>
        </w:rPr>
        <w:t>María Álvarez Rodríguez</w:t>
      </w:r>
    </w:p>
    <w:p w:rsidR="0051391E" w:rsidRDefault="0051391E" w:rsidP="0051391E">
      <w:pPr>
        <w:pStyle w:val="Ttulo1"/>
        <w:rPr>
          <w:lang w:val="es-ES"/>
        </w:rPr>
      </w:pPr>
    </w:p>
    <w:p w:rsidR="0051391E" w:rsidRPr="00432FFC" w:rsidRDefault="0051391E" w:rsidP="0051391E">
      <w:pPr>
        <w:pStyle w:val="Ttulo1"/>
        <w:jc w:val="left"/>
        <w:rPr>
          <w:lang w:val="es-ES"/>
        </w:rPr>
      </w:pPr>
      <w:r w:rsidRPr="00432FFC">
        <w:rPr>
          <w:lang w:val="es-ES"/>
        </w:rPr>
        <w:t>Aprobación del orden del día</w:t>
      </w:r>
    </w:p>
    <w:p w:rsidR="0051391E" w:rsidRDefault="0051391E" w:rsidP="0051391E">
      <w:pPr>
        <w:rPr>
          <w:lang w:val="es-ES"/>
        </w:rPr>
      </w:pPr>
      <w:r w:rsidRPr="00432FFC">
        <w:rPr>
          <w:lang w:val="es-ES"/>
        </w:rPr>
        <w:t>El orden del día contó con la aprobación unánime de los asistentes tras su distribución.</w:t>
      </w:r>
    </w:p>
    <w:p w:rsidR="0051391E" w:rsidRPr="00432FFC" w:rsidRDefault="0051391E" w:rsidP="0051391E">
      <w:pPr>
        <w:rPr>
          <w:lang w:val="es-ES"/>
        </w:rPr>
      </w:pPr>
    </w:p>
    <w:p w:rsidR="0051391E" w:rsidRPr="00432FFC" w:rsidRDefault="0051391E" w:rsidP="0051391E">
      <w:pPr>
        <w:pStyle w:val="Ttulo1"/>
        <w:jc w:val="left"/>
        <w:rPr>
          <w:lang w:val="es-ES"/>
        </w:rPr>
      </w:pPr>
      <w:r w:rsidRPr="00432FFC">
        <w:rPr>
          <w:lang w:val="es-ES"/>
        </w:rPr>
        <w:t>Aprobación de las actas</w:t>
      </w:r>
    </w:p>
    <w:p w:rsidR="0051391E" w:rsidRDefault="0051391E" w:rsidP="0051391E">
      <w:pPr>
        <w:rPr>
          <w:lang w:val="es-ES"/>
        </w:rPr>
      </w:pPr>
      <w:r w:rsidRPr="00432FFC">
        <w:rPr>
          <w:lang w:val="es-ES"/>
        </w:rPr>
        <w:t>Las actas de la reunión anterior contaron con la aprobación unánime de los asistentes tras su distribución.</w:t>
      </w:r>
    </w:p>
    <w:p w:rsidR="0051391E" w:rsidRPr="00432FFC" w:rsidRDefault="0051391E" w:rsidP="0051391E">
      <w:pPr>
        <w:rPr>
          <w:lang w:val="es-ES"/>
        </w:rPr>
      </w:pPr>
    </w:p>
    <w:p w:rsidR="0051391E" w:rsidRPr="00432FFC" w:rsidRDefault="0051391E" w:rsidP="0051391E">
      <w:pPr>
        <w:pStyle w:val="Ttulo1"/>
        <w:jc w:val="left"/>
        <w:rPr>
          <w:lang w:val="es-ES"/>
        </w:rPr>
      </w:pPr>
      <w:r w:rsidRPr="00432FFC">
        <w:rPr>
          <w:lang w:val="es-ES"/>
        </w:rPr>
        <w:t>Asuntos pendientes</w:t>
      </w:r>
    </w:p>
    <w:p w:rsidR="0051391E" w:rsidRDefault="0051391E" w:rsidP="0051391E">
      <w:pPr>
        <w:rPr>
          <w:lang w:val="es-ES"/>
        </w:rPr>
      </w:pPr>
      <w:r>
        <w:rPr>
          <w:lang w:val="es-ES"/>
        </w:rPr>
        <w:t>Los asuntos a tratar fueron los siguientes:</w:t>
      </w:r>
    </w:p>
    <w:p w:rsidR="0051391E" w:rsidRPr="0051391E" w:rsidRDefault="0051391E" w:rsidP="0051391E">
      <w:pPr>
        <w:pStyle w:val="Ttulo1"/>
        <w:jc w:val="left"/>
        <w:rPr>
          <w:b w:val="0"/>
          <w:lang w:val="es-ES"/>
        </w:rPr>
      </w:pPr>
      <w:r>
        <w:rPr>
          <w:b w:val="0"/>
          <w:lang w:val="es-ES"/>
        </w:rPr>
        <w:t>Evaluación del proyecto para finalizar su desarrollo.</w:t>
      </w:r>
    </w:p>
    <w:p w:rsidR="0051391E" w:rsidRDefault="0051391E" w:rsidP="0051391E">
      <w:pPr>
        <w:pStyle w:val="Ttulo3"/>
        <w:rPr>
          <w:lang w:val="es-ES"/>
        </w:rPr>
      </w:pPr>
    </w:p>
    <w:p w:rsidR="0051391E" w:rsidRPr="00432FFC" w:rsidRDefault="0051391E" w:rsidP="0051391E">
      <w:pPr>
        <w:pStyle w:val="Ttulo3"/>
        <w:rPr>
          <w:lang w:val="es-ES"/>
        </w:rPr>
      </w:pPr>
      <w:r w:rsidRPr="00432FFC">
        <w:rPr>
          <w:lang w:val="es-ES"/>
        </w:rPr>
        <w:t>Fin de la reunión:</w:t>
      </w:r>
    </w:p>
    <w:p w:rsidR="0051391E" w:rsidRPr="00432FFC" w:rsidRDefault="0051391E" w:rsidP="0051391E">
      <w:pPr>
        <w:rPr>
          <w:lang w:val="es-ES"/>
        </w:rPr>
      </w:pPr>
      <w:r w:rsidRPr="00432FFC">
        <w:rPr>
          <w:lang w:val="es-ES"/>
        </w:rPr>
        <w:t xml:space="preserve">La reunión fue clausurada a las </w:t>
      </w:r>
      <w:r>
        <w:rPr>
          <w:lang w:val="es-ES"/>
        </w:rPr>
        <w:t>18  horas</w:t>
      </w:r>
      <w:r w:rsidRPr="00432FFC">
        <w:rPr>
          <w:lang w:val="es-ES"/>
        </w:rPr>
        <w:t xml:space="preserve"> por</w:t>
      </w:r>
      <w:r>
        <w:rPr>
          <w:lang w:val="es-ES"/>
        </w:rPr>
        <w:t xml:space="preserve"> María Álvarez</w:t>
      </w:r>
      <w:r w:rsidRPr="00432FFC">
        <w:rPr>
          <w:lang w:val="es-ES"/>
        </w:rPr>
        <w:t xml:space="preserve">. </w:t>
      </w:r>
      <w:bookmarkStart w:id="0" w:name="_GoBack"/>
      <w:bookmarkEnd w:id="0"/>
    </w:p>
    <w:p w:rsidR="0051391E" w:rsidRPr="00432FFC" w:rsidRDefault="0051391E" w:rsidP="0051391E">
      <w:pPr>
        <w:pStyle w:val="Nombres"/>
        <w:rPr>
          <w:lang w:val="es-ES"/>
        </w:rPr>
      </w:pPr>
      <w:r w:rsidRPr="00432FFC">
        <w:rPr>
          <w:lang w:val="es-ES"/>
        </w:rPr>
        <w:t>Actas presentadas por:</w:t>
      </w:r>
      <w:r w:rsidRPr="00432FFC">
        <w:rPr>
          <w:lang w:val="es-ES"/>
        </w:rPr>
        <w:tab/>
      </w:r>
      <w:r>
        <w:rPr>
          <w:lang w:val="es-ES"/>
        </w:rPr>
        <w:t>María Álvarez Rodríguez</w:t>
      </w:r>
    </w:p>
    <w:p w:rsidR="008237E3" w:rsidRPr="000C4784" w:rsidRDefault="008237E3" w:rsidP="000C4784">
      <w:pPr>
        <w:tabs>
          <w:tab w:val="left" w:pos="5715"/>
        </w:tabs>
        <w:rPr>
          <w:lang w:val="es-ES" w:bidi="en-US"/>
        </w:rPr>
      </w:pPr>
    </w:p>
    <w:sectPr w:rsidR="008237E3" w:rsidRPr="000C4784" w:rsidSect="008237E3">
      <w:pgSz w:w="11907" w:h="16839"/>
      <w:pgMar w:top="1440" w:right="1800" w:bottom="1440" w:left="180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411D"/>
    <w:multiLevelType w:val="hybridMultilevel"/>
    <w:tmpl w:val="DF9289E0"/>
    <w:lvl w:ilvl="0" w:tplc="FE00144A">
      <w:start w:val="5"/>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D7220A"/>
    <w:multiLevelType w:val="hybridMultilevel"/>
    <w:tmpl w:val="1B9A5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ignoreMixedContent/>
  <w:alwaysShowPlaceholderTex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3C"/>
    <w:rsid w:val="000C4784"/>
    <w:rsid w:val="000F642C"/>
    <w:rsid w:val="001D2317"/>
    <w:rsid w:val="002001B1"/>
    <w:rsid w:val="00432FFC"/>
    <w:rsid w:val="0051391E"/>
    <w:rsid w:val="006660F2"/>
    <w:rsid w:val="00685B4A"/>
    <w:rsid w:val="008237E3"/>
    <w:rsid w:val="009441BC"/>
    <w:rsid w:val="0097260E"/>
    <w:rsid w:val="009D1E08"/>
    <w:rsid w:val="00A0749E"/>
    <w:rsid w:val="00A75444"/>
    <w:rsid w:val="00E337CD"/>
    <w:rsid w:val="00F056B0"/>
    <w:rsid w:val="00F4163C"/>
    <w:rsid w:val="00FD04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pPr>
    <w:rPr>
      <w:sz w:val="24"/>
      <w:szCs w:val="24"/>
      <w:lang w:val="en-GB" w:eastAsia="en-US" w:bidi="ne-IN"/>
    </w:rPr>
  </w:style>
  <w:style w:type="paragraph" w:styleId="Ttulo1">
    <w:name w:val="heading 1"/>
    <w:basedOn w:val="Normal"/>
    <w:next w:val="Normal"/>
    <w:qFormat/>
    <w:pPr>
      <w:jc w:val="center"/>
      <w:outlineLvl w:val="0"/>
    </w:pPr>
    <w:rPr>
      <w:b/>
      <w:bCs/>
    </w:rPr>
  </w:style>
  <w:style w:type="paragraph" w:styleId="Ttulo2">
    <w:name w:val="heading 2"/>
    <w:basedOn w:val="Normal"/>
    <w:next w:val="Normal"/>
    <w:qFormat/>
    <w:pPr>
      <w:spacing w:after="360"/>
      <w:jc w:val="center"/>
      <w:outlineLvl w:val="1"/>
    </w:pPr>
  </w:style>
  <w:style w:type="paragraph" w:styleId="Ttulo3">
    <w:name w:val="heading 3"/>
    <w:basedOn w:val="Normal"/>
    <w:next w:val="Normal"/>
    <w:qFormat/>
    <w:pPr>
      <w:keepNext/>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mbres">
    <w:name w:val="Nombres"/>
    <w:basedOn w:val="Normal"/>
    <w:pPr>
      <w:tabs>
        <w:tab w:val="left" w:pos="3960"/>
      </w:tabs>
      <w:spacing w:before="240"/>
    </w:pPr>
    <w:rPr>
      <w:lang w:val="en-US" w:bidi="en-US"/>
    </w:rPr>
  </w:style>
  <w:style w:type="table" w:customStyle="1" w:styleId="Tablanormal1">
    <w:name w:val="Tabla normal1"/>
    <w:semiHidden/>
    <w:tblPr>
      <w:tblCellMar>
        <w:top w:w="0" w:type="dxa"/>
        <w:left w:w="108" w:type="dxa"/>
        <w:bottom w:w="0" w:type="dxa"/>
        <w:right w:w="108" w:type="dxa"/>
      </w:tblCellMar>
    </w:tblPr>
  </w:style>
  <w:style w:type="character" w:customStyle="1" w:styleId="apple-converted-space">
    <w:name w:val="apple-converted-space"/>
    <w:rsid w:val="009441BC"/>
  </w:style>
  <w:style w:type="paragraph" w:styleId="Sinespaciado">
    <w:name w:val="No Spacing"/>
    <w:link w:val="SinespaciadoCar"/>
    <w:uiPriority w:val="1"/>
    <w:qFormat/>
    <w:rsid w:val="008237E3"/>
    <w:rPr>
      <w:rFonts w:ascii="Calibri" w:hAnsi="Calibri"/>
      <w:sz w:val="22"/>
      <w:szCs w:val="22"/>
    </w:rPr>
  </w:style>
  <w:style w:type="character" w:customStyle="1" w:styleId="SinespaciadoCar">
    <w:name w:val="Sin espaciado Car"/>
    <w:link w:val="Sinespaciado"/>
    <w:uiPriority w:val="1"/>
    <w:rsid w:val="008237E3"/>
    <w:rPr>
      <w:rFonts w:ascii="Calibri" w:hAnsi="Calibri"/>
      <w:sz w:val="22"/>
      <w:szCs w:val="22"/>
    </w:rPr>
  </w:style>
  <w:style w:type="paragraph" w:styleId="Textodeglobo">
    <w:name w:val="Balloon Text"/>
    <w:basedOn w:val="Normal"/>
    <w:link w:val="TextodegloboCar"/>
    <w:rsid w:val="008237E3"/>
    <w:pPr>
      <w:spacing w:after="0"/>
    </w:pPr>
    <w:rPr>
      <w:rFonts w:ascii="Tahoma" w:hAnsi="Tahoma" w:cs="Tahoma"/>
      <w:sz w:val="16"/>
      <w:szCs w:val="14"/>
    </w:rPr>
  </w:style>
  <w:style w:type="character" w:customStyle="1" w:styleId="TextodegloboCar">
    <w:name w:val="Texto de globo Car"/>
    <w:basedOn w:val="Fuentedeprrafopredeter"/>
    <w:link w:val="Textodeglobo"/>
    <w:rsid w:val="008237E3"/>
    <w:rPr>
      <w:rFonts w:ascii="Tahoma" w:hAnsi="Tahoma" w:cs="Tahoma"/>
      <w:sz w:val="16"/>
      <w:szCs w:val="14"/>
      <w:lang w:val="en-GB" w:eastAsia="en-US" w:bidi="n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pPr>
    <w:rPr>
      <w:sz w:val="24"/>
      <w:szCs w:val="24"/>
      <w:lang w:val="en-GB" w:eastAsia="en-US" w:bidi="ne-IN"/>
    </w:rPr>
  </w:style>
  <w:style w:type="paragraph" w:styleId="Ttulo1">
    <w:name w:val="heading 1"/>
    <w:basedOn w:val="Normal"/>
    <w:next w:val="Normal"/>
    <w:qFormat/>
    <w:pPr>
      <w:jc w:val="center"/>
      <w:outlineLvl w:val="0"/>
    </w:pPr>
    <w:rPr>
      <w:b/>
      <w:bCs/>
    </w:rPr>
  </w:style>
  <w:style w:type="paragraph" w:styleId="Ttulo2">
    <w:name w:val="heading 2"/>
    <w:basedOn w:val="Normal"/>
    <w:next w:val="Normal"/>
    <w:qFormat/>
    <w:pPr>
      <w:spacing w:after="360"/>
      <w:jc w:val="center"/>
      <w:outlineLvl w:val="1"/>
    </w:pPr>
  </w:style>
  <w:style w:type="paragraph" w:styleId="Ttulo3">
    <w:name w:val="heading 3"/>
    <w:basedOn w:val="Normal"/>
    <w:next w:val="Normal"/>
    <w:qFormat/>
    <w:pPr>
      <w:keepNext/>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mbres">
    <w:name w:val="Nombres"/>
    <w:basedOn w:val="Normal"/>
    <w:pPr>
      <w:tabs>
        <w:tab w:val="left" w:pos="3960"/>
      </w:tabs>
      <w:spacing w:before="240"/>
    </w:pPr>
    <w:rPr>
      <w:lang w:val="en-US" w:bidi="en-US"/>
    </w:rPr>
  </w:style>
  <w:style w:type="table" w:customStyle="1" w:styleId="Tablanormal1">
    <w:name w:val="Tabla normal1"/>
    <w:semiHidden/>
    <w:tblPr>
      <w:tblCellMar>
        <w:top w:w="0" w:type="dxa"/>
        <w:left w:w="108" w:type="dxa"/>
        <w:bottom w:w="0" w:type="dxa"/>
        <w:right w:w="108" w:type="dxa"/>
      </w:tblCellMar>
    </w:tblPr>
  </w:style>
  <w:style w:type="character" w:customStyle="1" w:styleId="apple-converted-space">
    <w:name w:val="apple-converted-space"/>
    <w:rsid w:val="009441BC"/>
  </w:style>
  <w:style w:type="paragraph" w:styleId="Sinespaciado">
    <w:name w:val="No Spacing"/>
    <w:link w:val="SinespaciadoCar"/>
    <w:uiPriority w:val="1"/>
    <w:qFormat/>
    <w:rsid w:val="008237E3"/>
    <w:rPr>
      <w:rFonts w:ascii="Calibri" w:hAnsi="Calibri"/>
      <w:sz w:val="22"/>
      <w:szCs w:val="22"/>
    </w:rPr>
  </w:style>
  <w:style w:type="character" w:customStyle="1" w:styleId="SinespaciadoCar">
    <w:name w:val="Sin espaciado Car"/>
    <w:link w:val="Sinespaciado"/>
    <w:uiPriority w:val="1"/>
    <w:rsid w:val="008237E3"/>
    <w:rPr>
      <w:rFonts w:ascii="Calibri" w:hAnsi="Calibri"/>
      <w:sz w:val="22"/>
      <w:szCs w:val="22"/>
    </w:rPr>
  </w:style>
  <w:style w:type="paragraph" w:styleId="Textodeglobo">
    <w:name w:val="Balloon Text"/>
    <w:basedOn w:val="Normal"/>
    <w:link w:val="TextodegloboCar"/>
    <w:rsid w:val="008237E3"/>
    <w:pPr>
      <w:spacing w:after="0"/>
    </w:pPr>
    <w:rPr>
      <w:rFonts w:ascii="Tahoma" w:hAnsi="Tahoma" w:cs="Tahoma"/>
      <w:sz w:val="16"/>
      <w:szCs w:val="14"/>
    </w:rPr>
  </w:style>
  <w:style w:type="character" w:customStyle="1" w:styleId="TextodegloboCar">
    <w:name w:val="Texto de globo Car"/>
    <w:basedOn w:val="Fuentedeprrafopredeter"/>
    <w:link w:val="Textodeglobo"/>
    <w:rsid w:val="008237E3"/>
    <w:rPr>
      <w:rFonts w:ascii="Tahoma" w:hAnsi="Tahoma" w:cs="Tahoma"/>
      <w:sz w:val="16"/>
      <w:szCs w:val="14"/>
      <w:lang w:val="en-GB" w:eastAsia="en-US" w:bidi="n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486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Plantillas\Minutes%20for%20organization%20meeting.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90DE21CD1149BBA04B9F72E7BDA841"/>
        <w:category>
          <w:name w:val="General"/>
          <w:gallery w:val="placeholder"/>
        </w:category>
        <w:types>
          <w:type w:val="bbPlcHdr"/>
        </w:types>
        <w:behaviors>
          <w:behavior w:val="content"/>
        </w:behaviors>
        <w:guid w:val="{586DD28F-81FF-49A0-8B8C-1CC6C87D7C7E}"/>
      </w:docPartPr>
      <w:docPartBody>
        <w:p w:rsidR="0036212E" w:rsidRDefault="008A62C2" w:rsidP="008A62C2">
          <w:pPr>
            <w:pStyle w:val="9F90DE21CD1149BBA04B9F72E7BDA841"/>
          </w:pPr>
          <w:r>
            <w:rPr>
              <w:rFonts w:asciiTheme="majorHAnsi" w:eastAsiaTheme="majorEastAsia" w:hAnsiTheme="majorHAnsi" w:cstheme="majorBidi"/>
              <w:caps/>
            </w:rPr>
            <w:t>[Escriba el nombre de la compañía]</w:t>
          </w:r>
        </w:p>
      </w:docPartBody>
    </w:docPart>
    <w:docPart>
      <w:docPartPr>
        <w:name w:val="E1AFBEEBE87B44D5A333A78D6B18FC3A"/>
        <w:category>
          <w:name w:val="General"/>
          <w:gallery w:val="placeholder"/>
        </w:category>
        <w:types>
          <w:type w:val="bbPlcHdr"/>
        </w:types>
        <w:behaviors>
          <w:behavior w:val="content"/>
        </w:behaviors>
        <w:guid w:val="{F89EC028-FA16-4555-8FEC-EF933C32AB24}"/>
      </w:docPartPr>
      <w:docPartBody>
        <w:p w:rsidR="0036212E" w:rsidRDefault="008A62C2" w:rsidP="008A62C2">
          <w:pPr>
            <w:pStyle w:val="E1AFBEEBE87B44D5A333A78D6B18FC3A"/>
          </w:pPr>
          <w:r>
            <w:rPr>
              <w:rFonts w:asciiTheme="majorHAnsi" w:eastAsiaTheme="majorEastAsia" w:hAnsiTheme="majorHAnsi" w:cstheme="majorBidi"/>
              <w:sz w:val="80"/>
              <w:szCs w:val="80"/>
            </w:rPr>
            <w:t>[Escriba el título del documento]</w:t>
          </w:r>
        </w:p>
      </w:docPartBody>
    </w:docPart>
    <w:docPart>
      <w:docPartPr>
        <w:name w:val="7E5CF8ACDA674EDAA28DF3E8C77F8B9D"/>
        <w:category>
          <w:name w:val="General"/>
          <w:gallery w:val="placeholder"/>
        </w:category>
        <w:types>
          <w:type w:val="bbPlcHdr"/>
        </w:types>
        <w:behaviors>
          <w:behavior w:val="content"/>
        </w:behaviors>
        <w:guid w:val="{FE165223-38F0-4322-85E7-0AB46CE8E452}"/>
      </w:docPartPr>
      <w:docPartBody>
        <w:p w:rsidR="0036212E" w:rsidRDefault="008A62C2" w:rsidP="008A62C2">
          <w:pPr>
            <w:pStyle w:val="7E5CF8ACDA674EDAA28DF3E8C77F8B9D"/>
          </w:pPr>
          <w:r>
            <w:rPr>
              <w:rFonts w:asciiTheme="majorHAnsi" w:eastAsiaTheme="majorEastAsia" w:hAnsiTheme="majorHAnsi" w:cstheme="majorBidi"/>
              <w:sz w:val="44"/>
              <w:szCs w:val="44"/>
            </w:rPr>
            <w:t>[Escriba el subtítulo del documento]</w:t>
          </w:r>
        </w:p>
      </w:docPartBody>
    </w:docPart>
    <w:docPart>
      <w:docPartPr>
        <w:name w:val="6B693E2DCC3C439AA3C606B7C4992A92"/>
        <w:category>
          <w:name w:val="General"/>
          <w:gallery w:val="placeholder"/>
        </w:category>
        <w:types>
          <w:type w:val="bbPlcHdr"/>
        </w:types>
        <w:behaviors>
          <w:behavior w:val="content"/>
        </w:behaviors>
        <w:guid w:val="{27BC181B-F025-4862-B547-3C5862480EA0}"/>
      </w:docPartPr>
      <w:docPartBody>
        <w:p w:rsidR="0036212E" w:rsidRDefault="008A62C2" w:rsidP="008A62C2">
          <w:pPr>
            <w:pStyle w:val="6B693E2DCC3C439AA3C606B7C4992A92"/>
          </w:pPr>
          <w:r>
            <w:rPr>
              <w:b/>
              <w:bCs/>
            </w:rPr>
            <w:t>[Escriba el nombre del autor]</w:t>
          </w:r>
        </w:p>
      </w:docPartBody>
    </w:docPart>
    <w:docPart>
      <w:docPartPr>
        <w:name w:val="2F8422886B5E48ADBE315CD1B4873B2F"/>
        <w:category>
          <w:name w:val="General"/>
          <w:gallery w:val="placeholder"/>
        </w:category>
        <w:types>
          <w:type w:val="bbPlcHdr"/>
        </w:types>
        <w:behaviors>
          <w:behavior w:val="content"/>
        </w:behaviors>
        <w:guid w:val="{90C8328B-177E-4F4F-BF55-0C5E0D2D5409}"/>
      </w:docPartPr>
      <w:docPartBody>
        <w:p w:rsidR="0036212E" w:rsidRDefault="008A62C2" w:rsidP="008A62C2">
          <w:pPr>
            <w:pStyle w:val="2F8422886B5E48ADBE315CD1B4873B2F"/>
          </w:pPr>
          <w:r>
            <w:rPr>
              <w:b/>
              <w:bCs/>
            </w:rPr>
            <w:t>[Seleccione la fecha]</w:t>
          </w:r>
        </w:p>
      </w:docPartBody>
    </w:docPart>
    <w:docPart>
      <w:docPartPr>
        <w:name w:val="C2A209E1AB9A4CA08CFD5CF556C1D860"/>
        <w:category>
          <w:name w:val="General"/>
          <w:gallery w:val="placeholder"/>
        </w:category>
        <w:types>
          <w:type w:val="bbPlcHdr"/>
        </w:types>
        <w:behaviors>
          <w:behavior w:val="content"/>
        </w:behaviors>
        <w:guid w:val="{8142CEB3-766F-4634-89B0-AB14112771A9}"/>
      </w:docPartPr>
      <w:docPartBody>
        <w:p w:rsidR="0036212E" w:rsidRDefault="008A62C2" w:rsidP="008A62C2">
          <w:pPr>
            <w:pStyle w:val="C2A209E1AB9A4CA08CFD5CF556C1D860"/>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C2"/>
    <w:rsid w:val="000C4A76"/>
    <w:rsid w:val="00152E3C"/>
    <w:rsid w:val="0036212E"/>
    <w:rsid w:val="004F219D"/>
    <w:rsid w:val="008A62C2"/>
    <w:rsid w:val="00EA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90DE21CD1149BBA04B9F72E7BDA841">
    <w:name w:val="9F90DE21CD1149BBA04B9F72E7BDA841"/>
    <w:rsid w:val="008A62C2"/>
  </w:style>
  <w:style w:type="paragraph" w:customStyle="1" w:styleId="E1AFBEEBE87B44D5A333A78D6B18FC3A">
    <w:name w:val="E1AFBEEBE87B44D5A333A78D6B18FC3A"/>
    <w:rsid w:val="008A62C2"/>
  </w:style>
  <w:style w:type="paragraph" w:customStyle="1" w:styleId="7E5CF8ACDA674EDAA28DF3E8C77F8B9D">
    <w:name w:val="7E5CF8ACDA674EDAA28DF3E8C77F8B9D"/>
    <w:rsid w:val="008A62C2"/>
  </w:style>
  <w:style w:type="paragraph" w:customStyle="1" w:styleId="6B693E2DCC3C439AA3C606B7C4992A92">
    <w:name w:val="6B693E2DCC3C439AA3C606B7C4992A92"/>
    <w:rsid w:val="008A62C2"/>
  </w:style>
  <w:style w:type="paragraph" w:customStyle="1" w:styleId="2F8422886B5E48ADBE315CD1B4873B2F">
    <w:name w:val="2F8422886B5E48ADBE315CD1B4873B2F"/>
    <w:rsid w:val="008A62C2"/>
  </w:style>
  <w:style w:type="paragraph" w:customStyle="1" w:styleId="C2A209E1AB9A4CA08CFD5CF556C1D860">
    <w:name w:val="C2A209E1AB9A4CA08CFD5CF556C1D860"/>
    <w:rsid w:val="008A62C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90DE21CD1149BBA04B9F72E7BDA841">
    <w:name w:val="9F90DE21CD1149BBA04B9F72E7BDA841"/>
    <w:rsid w:val="008A62C2"/>
  </w:style>
  <w:style w:type="paragraph" w:customStyle="1" w:styleId="E1AFBEEBE87B44D5A333A78D6B18FC3A">
    <w:name w:val="E1AFBEEBE87B44D5A333A78D6B18FC3A"/>
    <w:rsid w:val="008A62C2"/>
  </w:style>
  <w:style w:type="paragraph" w:customStyle="1" w:styleId="7E5CF8ACDA674EDAA28DF3E8C77F8B9D">
    <w:name w:val="7E5CF8ACDA674EDAA28DF3E8C77F8B9D"/>
    <w:rsid w:val="008A62C2"/>
  </w:style>
  <w:style w:type="paragraph" w:customStyle="1" w:styleId="6B693E2DCC3C439AA3C606B7C4992A92">
    <w:name w:val="6B693E2DCC3C439AA3C606B7C4992A92"/>
    <w:rsid w:val="008A62C2"/>
  </w:style>
  <w:style w:type="paragraph" w:customStyle="1" w:styleId="2F8422886B5E48ADBE315CD1B4873B2F">
    <w:name w:val="2F8422886B5E48ADBE315CD1B4873B2F"/>
    <w:rsid w:val="008A62C2"/>
  </w:style>
  <w:style w:type="paragraph" w:customStyle="1" w:styleId="C2A209E1AB9A4CA08CFD5CF556C1D860">
    <w:name w:val="C2A209E1AB9A4CA08CFD5CF556C1D860"/>
    <w:rsid w:val="008A6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Minutes for organization meeting</Template>
  <TotalTime>270</TotalTime>
  <Pages>24</Pages>
  <Words>2375</Words>
  <Characters>13065</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Actas Reuniones</vt:lpstr>
      <vt:lpstr>[NOMBRE DE LA ORGANIZACIÓN/COMITÉ]</vt:lpstr>
    </vt:vector>
  </TitlesOfParts>
  <Company>E-solution</Company>
  <LinksUpToDate>false</LinksUpToDate>
  <CharactersWithSpaces>15410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Actas Reuniones</dc:title>
  <dc:subject>Ingeniería del Software II</dc:subject>
  <dc:creator> G.03.03</dc:creator>
  <cp:lastModifiedBy>pc</cp:lastModifiedBy>
  <cp:revision>5</cp:revision>
  <dcterms:created xsi:type="dcterms:W3CDTF">2013-11-27T11:47:00Z</dcterms:created>
  <dcterms:modified xsi:type="dcterms:W3CDTF">2013-12-20T21:08:00Z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TC010184133082</vt:lpwstr>
  </property>
</Properties>
</file>